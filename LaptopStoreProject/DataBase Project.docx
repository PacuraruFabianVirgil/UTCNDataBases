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A20A"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29D687CC" wp14:editId="26245CA7">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5CD449A6" w14:textId="6272A471" w:rsidR="00C6554A" w:rsidRDefault="00AE5720" w:rsidP="00C6554A">
      <w:pPr>
        <w:pStyle w:val="Title"/>
      </w:pPr>
      <w:r>
        <w:t>Data</w:t>
      </w:r>
      <w:r w:rsidR="008242B3">
        <w:t xml:space="preserve"> </w:t>
      </w:r>
      <w:r>
        <w:t>Base Project</w:t>
      </w:r>
    </w:p>
    <w:p w14:paraId="571A5459" w14:textId="7BD7A81D" w:rsidR="00C6554A" w:rsidRPr="00D5413C" w:rsidRDefault="00AE5720" w:rsidP="00C6554A">
      <w:pPr>
        <w:pStyle w:val="Subtitle"/>
      </w:pPr>
      <w:r>
        <w:t>Laptop selling store website</w:t>
      </w:r>
    </w:p>
    <w:p w14:paraId="2822BB84" w14:textId="631B7828" w:rsidR="00C6554A" w:rsidRDefault="00AE5720" w:rsidP="00C6554A">
      <w:pPr>
        <w:pStyle w:val="ContactInfo"/>
      </w:pPr>
      <w:r>
        <w:t>Pacuraru Fabian</w:t>
      </w:r>
      <w:r w:rsidR="00C6554A">
        <w:t xml:space="preserve"> | </w:t>
      </w:r>
      <w:r>
        <w:t>Data</w:t>
      </w:r>
      <w:r w:rsidR="008242B3">
        <w:t xml:space="preserve"> </w:t>
      </w:r>
      <w:r>
        <w:t>Bases</w:t>
      </w:r>
      <w:r w:rsidR="00C6554A">
        <w:t xml:space="preserve"> |</w:t>
      </w:r>
      <w:r w:rsidR="00C6554A" w:rsidRPr="00D5413C">
        <w:t xml:space="preserve"> </w:t>
      </w:r>
      <w:r>
        <w:t>28.05.2021</w:t>
      </w:r>
      <w:r w:rsidR="00C6554A">
        <w:br w:type="page"/>
      </w:r>
    </w:p>
    <w:p w14:paraId="578080FB" w14:textId="1BA9187B" w:rsidR="00C6554A" w:rsidRDefault="00AE5720" w:rsidP="00C6554A">
      <w:pPr>
        <w:pStyle w:val="Heading1"/>
      </w:pPr>
      <w:r>
        <w:lastRenderedPageBreak/>
        <w:t>What was it made for?</w:t>
      </w:r>
    </w:p>
    <w:p w14:paraId="411CDFC7" w14:textId="77777777" w:rsidR="00E2329A" w:rsidRPr="00E2329A" w:rsidRDefault="00E2329A" w:rsidP="00E2329A"/>
    <w:p w14:paraId="0F17D455" w14:textId="60E01F11" w:rsidR="00C6554A" w:rsidRDefault="00AE5720" w:rsidP="00AE5720">
      <w:r>
        <w:t>This project aims to simulate a website that is connected to a database that could be used to see and manage the specifications, prices and stocks of laptops that a store or multiple stores might sell.</w:t>
      </w:r>
    </w:p>
    <w:p w14:paraId="1114B8D4" w14:textId="31BEF3B9" w:rsidR="00AE5720" w:rsidRDefault="00AE5720" w:rsidP="00AE5720">
      <w:r>
        <w:t>I work</w:t>
      </w:r>
      <w:r w:rsidR="000366DC">
        <w:t>ed just a little</w:t>
      </w:r>
      <w:r>
        <w:t xml:space="preserve"> on the styling part </w:t>
      </w:r>
      <w:r w:rsidR="000366DC">
        <w:t xml:space="preserve">so the project may seem not suitable for actual use, but the most important part, in my opinion, is that all the elements work as intended and for a first project using html, </w:t>
      </w:r>
      <w:proofErr w:type="spellStart"/>
      <w:r w:rsidR="000366DC">
        <w:t>css</w:t>
      </w:r>
      <w:proofErr w:type="spellEnd"/>
      <w:r w:rsidR="000366DC">
        <w:t xml:space="preserve"> and php</w:t>
      </w:r>
      <w:r w:rsidR="008242B3">
        <w:t xml:space="preserve">, </w:t>
      </w:r>
      <w:r w:rsidR="000366DC">
        <w:t>I am happy with its functionality.</w:t>
      </w:r>
    </w:p>
    <w:p w14:paraId="57DF3A90" w14:textId="0E88BB72" w:rsidR="002C74C0" w:rsidRDefault="008D4BBD" w:rsidP="000366DC">
      <w:pPr>
        <w:pStyle w:val="ListBullet"/>
        <w:numPr>
          <w:ilvl w:val="0"/>
          <w:numId w:val="0"/>
        </w:numPr>
      </w:pPr>
    </w:p>
    <w:p w14:paraId="4B937344" w14:textId="78E92A25" w:rsidR="000366DC" w:rsidRDefault="000366DC">
      <w:pPr>
        <w:pStyle w:val="Heading1"/>
      </w:pPr>
      <w:r>
        <w:t>Tables</w:t>
      </w:r>
    </w:p>
    <w:p w14:paraId="2402D4C4" w14:textId="77777777" w:rsidR="00E2329A" w:rsidRPr="00E2329A" w:rsidRDefault="00E2329A" w:rsidP="00E2329A"/>
    <w:p w14:paraId="4181F2D8" w14:textId="2382DBD8" w:rsidR="000366DC" w:rsidRDefault="000366DC" w:rsidP="000366DC">
      <w:r>
        <w:t xml:space="preserve">I started this project by </w:t>
      </w:r>
      <w:r w:rsidRPr="000366DC">
        <w:t>creating 8 tables for the</w:t>
      </w:r>
      <w:r>
        <w:t xml:space="preserve"> actual</w:t>
      </w:r>
      <w:r w:rsidRPr="000366DC">
        <w:t xml:space="preserve"> website and one for the login page.</w:t>
      </w:r>
      <w:r w:rsidR="00463EAC">
        <w:t xml:space="preserve"> Then indexes must be created in order to be able to link the tables to one another.</w:t>
      </w:r>
      <w:r w:rsidR="00FC0C22">
        <w:t xml:space="preserve"> I also added a constraint of type UNIQUE on the field Username from table login, which is going to prevent storing multiple accounts with the same username.</w:t>
      </w:r>
    </w:p>
    <w:p w14:paraId="1848EC42" w14:textId="77777777" w:rsidR="000366DC" w:rsidRDefault="000366DC" w:rsidP="000366DC"/>
    <w:p w14:paraId="7D3E2054" w14:textId="6A9A5050" w:rsidR="000366DC" w:rsidRDefault="000366DC" w:rsidP="000366DC">
      <w:pPr>
        <w:pStyle w:val="Heading2"/>
      </w:pPr>
      <w:r>
        <w:t>main</w:t>
      </w:r>
    </w:p>
    <w:p w14:paraId="3D080D0B" w14:textId="77777777" w:rsidR="00E2329A" w:rsidRPr="00E2329A" w:rsidRDefault="00E2329A" w:rsidP="00E2329A"/>
    <w:p w14:paraId="59AC21B7" w14:textId="77777777" w:rsidR="000366DC" w:rsidRDefault="000366DC" w:rsidP="000366DC">
      <w:r>
        <w:t>“CREATE TABLE main (</w:t>
      </w:r>
    </w:p>
    <w:p w14:paraId="3B9643D8" w14:textId="77777777" w:rsidR="000366DC" w:rsidRDefault="000366DC" w:rsidP="000366DC">
      <w:proofErr w:type="spellStart"/>
      <w:r>
        <w:t>Laptop_Id</w:t>
      </w:r>
      <w:proofErr w:type="spellEnd"/>
      <w:r>
        <w:t xml:space="preserve"> int(255) NOT NULL,</w:t>
      </w:r>
    </w:p>
    <w:p w14:paraId="0EB5918F" w14:textId="77777777" w:rsidR="000366DC" w:rsidRDefault="000366DC" w:rsidP="000366DC">
      <w:proofErr w:type="spellStart"/>
      <w:r>
        <w:t>Display_Id</w:t>
      </w:r>
      <w:proofErr w:type="spellEnd"/>
      <w:r>
        <w:t xml:space="preserve"> int(255) NOT NULL,</w:t>
      </w:r>
    </w:p>
    <w:p w14:paraId="669DD77D" w14:textId="77777777" w:rsidR="000366DC" w:rsidRDefault="000366DC" w:rsidP="000366DC">
      <w:proofErr w:type="spellStart"/>
      <w:r>
        <w:t>Processor_Id</w:t>
      </w:r>
      <w:proofErr w:type="spellEnd"/>
      <w:r>
        <w:t xml:space="preserve"> int(255) NOT NULL,</w:t>
      </w:r>
    </w:p>
    <w:p w14:paraId="5060CD9F" w14:textId="77777777" w:rsidR="000366DC" w:rsidRDefault="000366DC" w:rsidP="000366DC">
      <w:proofErr w:type="spellStart"/>
      <w:r>
        <w:t>Ram_Id</w:t>
      </w:r>
      <w:proofErr w:type="spellEnd"/>
      <w:r>
        <w:t xml:space="preserve"> int(255) NOT NULL,</w:t>
      </w:r>
    </w:p>
    <w:p w14:paraId="2CBD263A" w14:textId="77777777" w:rsidR="000366DC" w:rsidRDefault="000366DC" w:rsidP="000366DC">
      <w:proofErr w:type="spellStart"/>
      <w:r>
        <w:t>Storage_Id</w:t>
      </w:r>
      <w:proofErr w:type="spellEnd"/>
      <w:r>
        <w:t xml:space="preserve"> int(255) NOT NULL,</w:t>
      </w:r>
    </w:p>
    <w:p w14:paraId="6F705443" w14:textId="77777777" w:rsidR="000366DC" w:rsidRDefault="000366DC" w:rsidP="000366DC">
      <w:proofErr w:type="spellStart"/>
      <w:r>
        <w:t>Graphics_Card_Id</w:t>
      </w:r>
      <w:proofErr w:type="spellEnd"/>
      <w:r>
        <w:t xml:space="preserve"> int(255) NOT NULL</w:t>
      </w:r>
    </w:p>
    <w:p w14:paraId="552FEACB" w14:textId="2EC386FB" w:rsidR="000366DC" w:rsidRDefault="000366DC" w:rsidP="000366DC">
      <w:r>
        <w:t>);”</w:t>
      </w:r>
    </w:p>
    <w:p w14:paraId="1E1E0C60" w14:textId="77777777" w:rsidR="008242B3" w:rsidRDefault="008242B3" w:rsidP="000366DC"/>
    <w:p w14:paraId="5CA79EF2" w14:textId="77777777" w:rsidR="008242B3" w:rsidRDefault="008242B3" w:rsidP="008242B3">
      <w:r>
        <w:lastRenderedPageBreak/>
        <w:t xml:space="preserve">“CREATE INDEX </w:t>
      </w:r>
      <w:proofErr w:type="spellStart"/>
      <w:r>
        <w:t>Laptop_Id</w:t>
      </w:r>
      <w:proofErr w:type="spellEnd"/>
    </w:p>
    <w:p w14:paraId="5DE50663" w14:textId="2798F466" w:rsidR="008242B3" w:rsidRDefault="008242B3" w:rsidP="008242B3">
      <w:r>
        <w:t>ON main (</w:t>
      </w:r>
      <w:proofErr w:type="spellStart"/>
      <w:r>
        <w:t>Laptop_Id</w:t>
      </w:r>
      <w:proofErr w:type="spellEnd"/>
      <w:r>
        <w:t>);”</w:t>
      </w:r>
    </w:p>
    <w:p w14:paraId="088F9203" w14:textId="75CB9BD9" w:rsidR="008242B3" w:rsidRDefault="008242B3" w:rsidP="008242B3">
      <w:r>
        <w:t xml:space="preserve">“CREATE INDEX </w:t>
      </w:r>
      <w:proofErr w:type="spellStart"/>
      <w:r>
        <w:t>Display</w:t>
      </w:r>
      <w:r>
        <w:t>_Id</w:t>
      </w:r>
      <w:proofErr w:type="spellEnd"/>
    </w:p>
    <w:p w14:paraId="06E14134" w14:textId="1F26C9D9" w:rsidR="008242B3" w:rsidRDefault="008242B3" w:rsidP="008242B3">
      <w:r>
        <w:t>ON main (</w:t>
      </w:r>
      <w:proofErr w:type="spellStart"/>
      <w:r>
        <w:t>Display</w:t>
      </w:r>
      <w:r>
        <w:t>_Id</w:t>
      </w:r>
      <w:proofErr w:type="spellEnd"/>
      <w:r>
        <w:t>);”</w:t>
      </w:r>
    </w:p>
    <w:p w14:paraId="2E1A409B" w14:textId="402D4BAE" w:rsidR="008242B3" w:rsidRDefault="008242B3" w:rsidP="008242B3"/>
    <w:p w14:paraId="4E31D1B7" w14:textId="70746122" w:rsidR="008242B3" w:rsidRDefault="008242B3" w:rsidP="008242B3">
      <w:r>
        <w:t xml:space="preserve">“CREATE INDEX </w:t>
      </w:r>
      <w:proofErr w:type="spellStart"/>
      <w:r>
        <w:t>Processor</w:t>
      </w:r>
      <w:r>
        <w:t>_Id</w:t>
      </w:r>
      <w:proofErr w:type="spellEnd"/>
    </w:p>
    <w:p w14:paraId="24BD3618" w14:textId="3BBF48F7" w:rsidR="008242B3" w:rsidRDefault="008242B3" w:rsidP="008242B3">
      <w:r>
        <w:t>ON main (</w:t>
      </w:r>
      <w:proofErr w:type="spellStart"/>
      <w:r>
        <w:t>Processor</w:t>
      </w:r>
      <w:r>
        <w:t>_Id</w:t>
      </w:r>
      <w:proofErr w:type="spellEnd"/>
      <w:r>
        <w:t>);”</w:t>
      </w:r>
    </w:p>
    <w:p w14:paraId="345F100F" w14:textId="3DF7F19B" w:rsidR="008242B3" w:rsidRDefault="008242B3" w:rsidP="008242B3"/>
    <w:p w14:paraId="557443D7" w14:textId="22B4AF98" w:rsidR="008242B3" w:rsidRDefault="008242B3" w:rsidP="008242B3">
      <w:r>
        <w:t xml:space="preserve">“CREATE INDEX </w:t>
      </w:r>
      <w:proofErr w:type="spellStart"/>
      <w:r>
        <w:t>Ram</w:t>
      </w:r>
      <w:r>
        <w:t>_Id</w:t>
      </w:r>
      <w:proofErr w:type="spellEnd"/>
    </w:p>
    <w:p w14:paraId="685B608D" w14:textId="7E7F3EE6" w:rsidR="008242B3" w:rsidRDefault="008242B3" w:rsidP="008242B3">
      <w:r>
        <w:t>ON main (</w:t>
      </w:r>
      <w:proofErr w:type="spellStart"/>
      <w:r>
        <w:t>Ram</w:t>
      </w:r>
      <w:r>
        <w:t>_Id</w:t>
      </w:r>
      <w:proofErr w:type="spellEnd"/>
      <w:r>
        <w:t>);”</w:t>
      </w:r>
    </w:p>
    <w:p w14:paraId="6BFC9F32" w14:textId="08C12FA4" w:rsidR="008242B3" w:rsidRDefault="008242B3" w:rsidP="008242B3"/>
    <w:p w14:paraId="10EC181B" w14:textId="3C78FCD7" w:rsidR="008242B3" w:rsidRDefault="008242B3" w:rsidP="008242B3">
      <w:r>
        <w:t xml:space="preserve">“CREATE INDEX </w:t>
      </w:r>
      <w:proofErr w:type="spellStart"/>
      <w:r>
        <w:t>Storage</w:t>
      </w:r>
      <w:r>
        <w:t>_Id</w:t>
      </w:r>
      <w:proofErr w:type="spellEnd"/>
    </w:p>
    <w:p w14:paraId="4C657C14" w14:textId="116F28BD" w:rsidR="008242B3" w:rsidRDefault="008242B3" w:rsidP="008242B3">
      <w:r>
        <w:t>ON main (</w:t>
      </w:r>
      <w:proofErr w:type="spellStart"/>
      <w:r>
        <w:t>Storage</w:t>
      </w:r>
      <w:r>
        <w:t>_Id</w:t>
      </w:r>
      <w:proofErr w:type="spellEnd"/>
      <w:r>
        <w:t>);”</w:t>
      </w:r>
    </w:p>
    <w:p w14:paraId="764D5CC0" w14:textId="707A843E" w:rsidR="008242B3" w:rsidRDefault="008242B3" w:rsidP="008242B3"/>
    <w:p w14:paraId="7FCC63EF" w14:textId="367E56BF" w:rsidR="008242B3" w:rsidRDefault="008242B3" w:rsidP="008242B3">
      <w:r>
        <w:t xml:space="preserve">“CREATE INDEX </w:t>
      </w:r>
      <w:proofErr w:type="spellStart"/>
      <w:r>
        <w:t>Graphics_Card</w:t>
      </w:r>
      <w:r>
        <w:t>_Id</w:t>
      </w:r>
      <w:proofErr w:type="spellEnd"/>
    </w:p>
    <w:p w14:paraId="5F22BF42" w14:textId="0E10255B" w:rsidR="008242B3" w:rsidRDefault="008242B3" w:rsidP="008242B3">
      <w:r>
        <w:t>ON main (</w:t>
      </w:r>
      <w:proofErr w:type="spellStart"/>
      <w:r>
        <w:t>Graphics_Card</w:t>
      </w:r>
      <w:r>
        <w:t>_Id</w:t>
      </w:r>
      <w:proofErr w:type="spellEnd"/>
      <w:r>
        <w:t>);”</w:t>
      </w:r>
    </w:p>
    <w:p w14:paraId="27303776" w14:textId="77777777" w:rsidR="008242B3" w:rsidRDefault="008242B3" w:rsidP="008242B3"/>
    <w:p w14:paraId="31E4BA15" w14:textId="77777777" w:rsidR="008242B3" w:rsidRPr="000366DC" w:rsidRDefault="008242B3" w:rsidP="008242B3"/>
    <w:p w14:paraId="2A5D55AA" w14:textId="57355A3A" w:rsidR="000366DC" w:rsidRDefault="000366DC" w:rsidP="000366DC">
      <w:r w:rsidRPr="000366DC">
        <w:drawing>
          <wp:inline distT="0" distB="0" distL="0" distR="0" wp14:anchorId="61E9EE84" wp14:editId="0CDB616D">
            <wp:extent cx="5486400" cy="1320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320165"/>
                    </a:xfrm>
                    <a:prstGeom prst="rect">
                      <a:avLst/>
                    </a:prstGeom>
                  </pic:spPr>
                </pic:pic>
              </a:graphicData>
            </a:graphic>
          </wp:inline>
        </w:drawing>
      </w:r>
    </w:p>
    <w:p w14:paraId="34D355C9" w14:textId="4082166D" w:rsidR="000366DC" w:rsidRDefault="000366DC" w:rsidP="000366DC"/>
    <w:p w14:paraId="59A339A6" w14:textId="77777777" w:rsidR="000366DC" w:rsidRPr="000366DC" w:rsidRDefault="000366DC" w:rsidP="000366DC"/>
    <w:p w14:paraId="65E77E47" w14:textId="4D3B8A9D" w:rsidR="000366DC" w:rsidRDefault="000366DC" w:rsidP="000366DC">
      <w:pPr>
        <w:pStyle w:val="Heading2"/>
      </w:pPr>
      <w:r>
        <w:lastRenderedPageBreak/>
        <w:t>laptop</w:t>
      </w:r>
    </w:p>
    <w:p w14:paraId="004177B7" w14:textId="77777777" w:rsidR="00E2329A" w:rsidRPr="00E2329A" w:rsidRDefault="00E2329A" w:rsidP="00E2329A"/>
    <w:p w14:paraId="1D85077C" w14:textId="77777777" w:rsidR="000366DC" w:rsidRPr="00E2329A" w:rsidRDefault="000366DC" w:rsidP="000366DC">
      <w:pPr>
        <w:rPr>
          <w:color w:val="000000"/>
        </w:rPr>
      </w:pPr>
      <w:r w:rsidRPr="00E2329A">
        <w:rPr>
          <w:rStyle w:val="sqlkeywordcolor"/>
          <w:color w:val="0000CD"/>
          <w:shd w:val="clear" w:color="auto" w:fill="FFFFFF"/>
        </w:rPr>
        <w:t>“CREATE</w:t>
      </w:r>
      <w:r w:rsidRPr="00E2329A">
        <w:rPr>
          <w:color w:val="000000"/>
          <w:shd w:val="clear" w:color="auto" w:fill="FFFFFF"/>
        </w:rPr>
        <w:t> </w:t>
      </w:r>
      <w:r w:rsidRPr="00E2329A">
        <w:rPr>
          <w:rStyle w:val="sqlkeywordcolor"/>
          <w:color w:val="0000CD"/>
          <w:shd w:val="clear" w:color="auto" w:fill="FFFFFF"/>
        </w:rPr>
        <w:t>TABLE</w:t>
      </w:r>
      <w:r w:rsidRPr="00E2329A">
        <w:rPr>
          <w:color w:val="000000"/>
          <w:shd w:val="clear" w:color="auto" w:fill="FFFFFF"/>
        </w:rPr>
        <w:t> laptop (</w:t>
      </w:r>
    </w:p>
    <w:p w14:paraId="137CD65F" w14:textId="77777777" w:rsidR="000366DC" w:rsidRPr="00E2329A" w:rsidRDefault="000366DC" w:rsidP="000366DC">
      <w:pPr>
        <w:rPr>
          <w:color w:val="000000"/>
        </w:rPr>
      </w:pPr>
      <w:proofErr w:type="spellStart"/>
      <w:r w:rsidRPr="00E2329A">
        <w:rPr>
          <w:color w:val="000000"/>
          <w:shd w:val="clear" w:color="auto" w:fill="FFFFFF"/>
        </w:rPr>
        <w:t>Id_l</w:t>
      </w:r>
      <w:proofErr w:type="spellEnd"/>
      <w:r w:rsidRPr="00E2329A">
        <w:rPr>
          <w:color w:val="000000"/>
          <w:shd w:val="clear" w:color="auto" w:fill="FFFFFF"/>
        </w:rPr>
        <w:t xml:space="preserve"> int(</w:t>
      </w:r>
      <w:r w:rsidRPr="00E2329A">
        <w:rPr>
          <w:rStyle w:val="sqlnumbercolor"/>
          <w:color w:val="000000"/>
          <w:shd w:val="clear" w:color="auto" w:fill="FFFFFF"/>
        </w:rPr>
        <w:t xml:space="preserve">255) </w:t>
      </w:r>
      <w:r w:rsidRPr="00E2329A">
        <w:rPr>
          <w:color w:val="000000"/>
          <w:shd w:val="clear" w:color="auto" w:fill="FFFFFF"/>
        </w:rPr>
        <w:t xml:space="preserve">NOT NULL </w:t>
      </w:r>
      <w:r w:rsidRPr="00E2329A">
        <w:rPr>
          <w:rStyle w:val="sqlkeywordcolor"/>
          <w:color w:val="0000CD"/>
          <w:shd w:val="clear" w:color="auto" w:fill="FFFFFF"/>
        </w:rPr>
        <w:t>AUTO_INCREMENT PRIMARY</w:t>
      </w:r>
      <w:r w:rsidRPr="00E2329A">
        <w:rPr>
          <w:color w:val="000000"/>
          <w:shd w:val="clear" w:color="auto" w:fill="FFFFFF"/>
        </w:rPr>
        <w:t> </w:t>
      </w:r>
      <w:r w:rsidRPr="00E2329A">
        <w:rPr>
          <w:rStyle w:val="sqlkeywordcolor"/>
          <w:color w:val="0000CD"/>
          <w:shd w:val="clear" w:color="auto" w:fill="FFFFFF"/>
        </w:rPr>
        <w:t>KEY</w:t>
      </w:r>
      <w:r w:rsidRPr="00E2329A">
        <w:rPr>
          <w:color w:val="000000"/>
          <w:shd w:val="clear" w:color="auto" w:fill="FFFFFF"/>
        </w:rPr>
        <w:t>,</w:t>
      </w:r>
    </w:p>
    <w:p w14:paraId="3738C870" w14:textId="77777777" w:rsidR="000366DC" w:rsidRPr="00E2329A" w:rsidRDefault="000366DC" w:rsidP="000366DC">
      <w:pPr>
        <w:rPr>
          <w:color w:val="000000"/>
        </w:rPr>
      </w:pPr>
      <w:proofErr w:type="spellStart"/>
      <w:r w:rsidRPr="00E2329A">
        <w:rPr>
          <w:color w:val="000000"/>
          <w:shd w:val="clear" w:color="auto" w:fill="FFFFFF"/>
        </w:rPr>
        <w:t>Model_l</w:t>
      </w:r>
      <w:proofErr w:type="spellEnd"/>
      <w:r w:rsidRPr="00E2329A">
        <w:rPr>
          <w:color w:val="000000"/>
          <w:shd w:val="clear" w:color="auto" w:fill="FFFFFF"/>
        </w:rPr>
        <w:t xml:space="preserve"> varchar(</w:t>
      </w:r>
      <w:r w:rsidRPr="00E2329A">
        <w:rPr>
          <w:rStyle w:val="sqlnumbercolor"/>
          <w:color w:val="000000"/>
          <w:shd w:val="clear" w:color="auto" w:fill="FFFFFF"/>
        </w:rPr>
        <w:t>50)</w:t>
      </w:r>
      <w:r w:rsidRPr="00E2329A">
        <w:rPr>
          <w:color w:val="000000"/>
          <w:shd w:val="clear" w:color="auto" w:fill="FFFFFF"/>
        </w:rPr>
        <w:t>,</w:t>
      </w:r>
    </w:p>
    <w:p w14:paraId="186E46EF" w14:textId="77777777" w:rsidR="000366DC" w:rsidRPr="00E2329A" w:rsidRDefault="000366DC" w:rsidP="000366DC">
      <w:pPr>
        <w:rPr>
          <w:color w:val="000000"/>
          <w:shd w:val="clear" w:color="auto" w:fill="FFFFFF"/>
        </w:rPr>
      </w:pPr>
      <w:proofErr w:type="spellStart"/>
      <w:r w:rsidRPr="00E2329A">
        <w:rPr>
          <w:color w:val="000000"/>
          <w:shd w:val="clear" w:color="auto" w:fill="FFFFFF"/>
        </w:rPr>
        <w:t>Width_l</w:t>
      </w:r>
      <w:proofErr w:type="spellEnd"/>
      <w:r w:rsidRPr="00E2329A">
        <w:rPr>
          <w:color w:val="000000"/>
          <w:shd w:val="clear" w:color="auto" w:fill="FFFFFF"/>
        </w:rPr>
        <w:t xml:space="preserve"> float,</w:t>
      </w:r>
    </w:p>
    <w:p w14:paraId="59A3F4EC" w14:textId="77777777" w:rsidR="000366DC" w:rsidRPr="00E2329A" w:rsidRDefault="000366DC" w:rsidP="000366DC">
      <w:pPr>
        <w:rPr>
          <w:color w:val="000000"/>
          <w:shd w:val="clear" w:color="auto" w:fill="FFFFFF"/>
        </w:rPr>
      </w:pPr>
      <w:proofErr w:type="spellStart"/>
      <w:r w:rsidRPr="00E2329A">
        <w:rPr>
          <w:color w:val="000000"/>
          <w:shd w:val="clear" w:color="auto" w:fill="FFFFFF"/>
        </w:rPr>
        <w:t>Height_l</w:t>
      </w:r>
      <w:proofErr w:type="spellEnd"/>
      <w:r w:rsidRPr="00E2329A">
        <w:rPr>
          <w:color w:val="000000"/>
          <w:shd w:val="clear" w:color="auto" w:fill="FFFFFF"/>
        </w:rPr>
        <w:t xml:space="preserve"> float,</w:t>
      </w:r>
    </w:p>
    <w:p w14:paraId="01F7E11F" w14:textId="77777777" w:rsidR="000366DC" w:rsidRPr="00E2329A" w:rsidRDefault="000366DC" w:rsidP="000366DC">
      <w:pPr>
        <w:rPr>
          <w:color w:val="000000"/>
          <w:shd w:val="clear" w:color="auto" w:fill="FFFFFF"/>
        </w:rPr>
      </w:pPr>
      <w:proofErr w:type="spellStart"/>
      <w:r w:rsidRPr="00E2329A">
        <w:rPr>
          <w:color w:val="000000"/>
          <w:shd w:val="clear" w:color="auto" w:fill="FFFFFF"/>
        </w:rPr>
        <w:t>Depth_l</w:t>
      </w:r>
      <w:proofErr w:type="spellEnd"/>
      <w:r w:rsidRPr="00E2329A">
        <w:rPr>
          <w:color w:val="000000"/>
          <w:shd w:val="clear" w:color="auto" w:fill="FFFFFF"/>
        </w:rPr>
        <w:t xml:space="preserve"> float,</w:t>
      </w:r>
    </w:p>
    <w:p w14:paraId="1D841E82" w14:textId="77777777" w:rsidR="000366DC" w:rsidRPr="00E2329A" w:rsidRDefault="000366DC" w:rsidP="000366DC">
      <w:pPr>
        <w:rPr>
          <w:color w:val="000000"/>
          <w:shd w:val="clear" w:color="auto" w:fill="FFFFFF"/>
        </w:rPr>
      </w:pPr>
      <w:proofErr w:type="spellStart"/>
      <w:r w:rsidRPr="00E2329A">
        <w:rPr>
          <w:color w:val="000000"/>
          <w:shd w:val="clear" w:color="auto" w:fill="FFFFFF"/>
        </w:rPr>
        <w:t>Weigth_l</w:t>
      </w:r>
      <w:proofErr w:type="spellEnd"/>
      <w:r w:rsidRPr="00E2329A">
        <w:rPr>
          <w:color w:val="000000"/>
          <w:shd w:val="clear" w:color="auto" w:fill="FFFFFF"/>
        </w:rPr>
        <w:t xml:space="preserve"> float,</w:t>
      </w:r>
    </w:p>
    <w:p w14:paraId="70931633" w14:textId="77777777" w:rsidR="000366DC" w:rsidRPr="00E2329A" w:rsidRDefault="000366DC" w:rsidP="000366DC">
      <w:pPr>
        <w:rPr>
          <w:color w:val="000000"/>
        </w:rPr>
      </w:pPr>
      <w:proofErr w:type="spellStart"/>
      <w:r w:rsidRPr="00E2329A">
        <w:rPr>
          <w:color w:val="000000"/>
          <w:shd w:val="clear" w:color="auto" w:fill="FFFFFF"/>
        </w:rPr>
        <w:t>Availability_Id</w:t>
      </w:r>
      <w:proofErr w:type="spellEnd"/>
      <w:r w:rsidRPr="00E2329A">
        <w:rPr>
          <w:color w:val="000000"/>
          <w:shd w:val="clear" w:color="auto" w:fill="FFFFFF"/>
        </w:rPr>
        <w:t xml:space="preserve"> int(</w:t>
      </w:r>
      <w:r w:rsidRPr="00E2329A">
        <w:rPr>
          <w:rStyle w:val="sqlnumbercolor"/>
          <w:color w:val="000000"/>
          <w:shd w:val="clear" w:color="auto" w:fill="FFFFFF"/>
        </w:rPr>
        <w:t>255)</w:t>
      </w:r>
    </w:p>
    <w:p w14:paraId="7379AA3E" w14:textId="7486AAC6" w:rsidR="000366DC" w:rsidRDefault="000366DC" w:rsidP="000366DC">
      <w:pPr>
        <w:rPr>
          <w:color w:val="000000"/>
          <w:shd w:val="clear" w:color="auto" w:fill="FFFFFF"/>
        </w:rPr>
      </w:pPr>
      <w:r w:rsidRPr="00E2329A">
        <w:rPr>
          <w:color w:val="000000"/>
          <w:shd w:val="clear" w:color="auto" w:fill="FFFFFF"/>
        </w:rPr>
        <w:t>);”</w:t>
      </w:r>
    </w:p>
    <w:p w14:paraId="6D525A0C" w14:textId="0B5582C3" w:rsidR="008242B3" w:rsidRDefault="008242B3" w:rsidP="000366DC">
      <w:pPr>
        <w:rPr>
          <w:color w:val="000000"/>
          <w:shd w:val="clear" w:color="auto" w:fill="FFFFFF"/>
        </w:rPr>
      </w:pPr>
    </w:p>
    <w:p w14:paraId="001FDCE6" w14:textId="77777777" w:rsidR="008242B3" w:rsidRPr="008242B3" w:rsidRDefault="008242B3" w:rsidP="008242B3">
      <w:pPr>
        <w:rPr>
          <w:color w:val="000000"/>
          <w:shd w:val="clear" w:color="auto" w:fill="FFFFFF"/>
        </w:rPr>
      </w:pPr>
      <w:r w:rsidRPr="008242B3">
        <w:rPr>
          <w:color w:val="000000"/>
          <w:shd w:val="clear" w:color="auto" w:fill="FFFFFF"/>
        </w:rPr>
        <w:t xml:space="preserve">“CREATE INDEX </w:t>
      </w:r>
      <w:proofErr w:type="spellStart"/>
      <w:r w:rsidRPr="008242B3">
        <w:rPr>
          <w:color w:val="000000"/>
          <w:shd w:val="clear" w:color="auto" w:fill="FFFFFF"/>
        </w:rPr>
        <w:t>Availability_Id</w:t>
      </w:r>
      <w:proofErr w:type="spellEnd"/>
    </w:p>
    <w:p w14:paraId="6A8624D1" w14:textId="616A2005" w:rsidR="008242B3" w:rsidRDefault="008242B3" w:rsidP="008242B3">
      <w:pPr>
        <w:rPr>
          <w:color w:val="000000"/>
          <w:shd w:val="clear" w:color="auto" w:fill="FFFFFF"/>
        </w:rPr>
      </w:pPr>
      <w:r w:rsidRPr="008242B3">
        <w:rPr>
          <w:color w:val="000000"/>
          <w:shd w:val="clear" w:color="auto" w:fill="FFFFFF"/>
        </w:rPr>
        <w:t>ON laptop (</w:t>
      </w:r>
      <w:proofErr w:type="spellStart"/>
      <w:r w:rsidRPr="008242B3">
        <w:rPr>
          <w:color w:val="000000"/>
          <w:shd w:val="clear" w:color="auto" w:fill="FFFFFF"/>
        </w:rPr>
        <w:t>Availability_Id</w:t>
      </w:r>
      <w:proofErr w:type="spellEnd"/>
      <w:r w:rsidRPr="008242B3">
        <w:rPr>
          <w:color w:val="000000"/>
          <w:shd w:val="clear" w:color="auto" w:fill="FFFFFF"/>
        </w:rPr>
        <w:t>);”</w:t>
      </w:r>
    </w:p>
    <w:p w14:paraId="4423E98A" w14:textId="77777777" w:rsidR="00463EAC" w:rsidRPr="00E2329A" w:rsidRDefault="00463EAC" w:rsidP="00463EAC">
      <w:pPr>
        <w:rPr>
          <w:color w:val="000000"/>
          <w:shd w:val="clear" w:color="auto" w:fill="FFFFFF"/>
        </w:rPr>
      </w:pPr>
    </w:p>
    <w:p w14:paraId="4CFDAB81" w14:textId="285CCC31" w:rsidR="000366DC" w:rsidRDefault="000366DC" w:rsidP="000366DC">
      <w:r w:rsidRPr="000366DC">
        <w:drawing>
          <wp:inline distT="0" distB="0" distL="0" distR="0" wp14:anchorId="05B3B236" wp14:editId="6883EE60">
            <wp:extent cx="5486400" cy="1283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283335"/>
                    </a:xfrm>
                    <a:prstGeom prst="rect">
                      <a:avLst/>
                    </a:prstGeom>
                  </pic:spPr>
                </pic:pic>
              </a:graphicData>
            </a:graphic>
          </wp:inline>
        </w:drawing>
      </w:r>
    </w:p>
    <w:p w14:paraId="0B123C2F" w14:textId="659EA89C" w:rsidR="000366DC" w:rsidRDefault="000366DC" w:rsidP="000366DC"/>
    <w:p w14:paraId="12B760A3" w14:textId="77777777" w:rsidR="000366DC" w:rsidRPr="000366DC" w:rsidRDefault="000366DC" w:rsidP="000366DC"/>
    <w:p w14:paraId="476617A5" w14:textId="241F7B1B" w:rsidR="000366DC" w:rsidRDefault="00E2329A" w:rsidP="000366DC">
      <w:pPr>
        <w:pStyle w:val="Heading2"/>
      </w:pPr>
      <w:r>
        <w:t>processor</w:t>
      </w:r>
    </w:p>
    <w:p w14:paraId="66C27626" w14:textId="77777777" w:rsidR="00E2329A" w:rsidRPr="00E2329A" w:rsidRDefault="00E2329A" w:rsidP="00E2329A"/>
    <w:p w14:paraId="76483EAE" w14:textId="77777777" w:rsidR="00E2329A" w:rsidRDefault="00E2329A" w:rsidP="00E2329A">
      <w:r>
        <w:t>“CREATE TABLE processor (</w:t>
      </w:r>
    </w:p>
    <w:p w14:paraId="4C999883" w14:textId="77777777" w:rsidR="00E2329A" w:rsidRDefault="00E2329A" w:rsidP="00E2329A">
      <w:proofErr w:type="spellStart"/>
      <w:r>
        <w:t>Id_p</w:t>
      </w:r>
      <w:proofErr w:type="spellEnd"/>
      <w:r>
        <w:t xml:space="preserve"> int(255) NOT NULL AUTO_INCREMENT PRIMARY KEY,</w:t>
      </w:r>
    </w:p>
    <w:p w14:paraId="3B7CCACF" w14:textId="77777777" w:rsidR="00E2329A" w:rsidRDefault="00E2329A" w:rsidP="00E2329A">
      <w:proofErr w:type="spellStart"/>
      <w:r>
        <w:lastRenderedPageBreak/>
        <w:t>Model_p</w:t>
      </w:r>
      <w:proofErr w:type="spellEnd"/>
      <w:r>
        <w:t xml:space="preserve"> varchar(50),</w:t>
      </w:r>
    </w:p>
    <w:p w14:paraId="3D7D2C49" w14:textId="77777777" w:rsidR="00E2329A" w:rsidRDefault="00E2329A" w:rsidP="00E2329A">
      <w:proofErr w:type="spellStart"/>
      <w:r>
        <w:t>Core_Count_p</w:t>
      </w:r>
      <w:proofErr w:type="spellEnd"/>
      <w:r>
        <w:t xml:space="preserve"> int(255),</w:t>
      </w:r>
    </w:p>
    <w:p w14:paraId="0618B222" w14:textId="77777777" w:rsidR="00E2329A" w:rsidRDefault="00E2329A" w:rsidP="00E2329A">
      <w:proofErr w:type="spellStart"/>
      <w:r>
        <w:t>Nominal_Frequency_p</w:t>
      </w:r>
      <w:proofErr w:type="spellEnd"/>
      <w:r>
        <w:t xml:space="preserve"> float,</w:t>
      </w:r>
    </w:p>
    <w:p w14:paraId="7C766C02" w14:textId="77777777" w:rsidR="00E2329A" w:rsidRDefault="00E2329A" w:rsidP="00E2329A">
      <w:proofErr w:type="spellStart"/>
      <w:r>
        <w:t>Turbo_Frequency</w:t>
      </w:r>
      <w:proofErr w:type="spellEnd"/>
      <w:r>
        <w:t xml:space="preserve"> _p float,</w:t>
      </w:r>
    </w:p>
    <w:p w14:paraId="661A88A1" w14:textId="77777777" w:rsidR="00E2329A" w:rsidRDefault="00E2329A" w:rsidP="00E2329A">
      <w:proofErr w:type="spellStart"/>
      <w:r>
        <w:t>Cache_p</w:t>
      </w:r>
      <w:proofErr w:type="spellEnd"/>
      <w:r>
        <w:t xml:space="preserve"> varchar(50),</w:t>
      </w:r>
    </w:p>
    <w:p w14:paraId="22F864BA" w14:textId="77777777" w:rsidR="00E2329A" w:rsidRDefault="00E2329A" w:rsidP="00E2329A">
      <w:proofErr w:type="spellStart"/>
      <w:r>
        <w:t>Technology_p</w:t>
      </w:r>
      <w:proofErr w:type="spellEnd"/>
      <w:r>
        <w:t xml:space="preserve"> varchar(50)</w:t>
      </w:r>
    </w:p>
    <w:p w14:paraId="5CC46ADA" w14:textId="7B82588A" w:rsidR="00E2329A" w:rsidRDefault="00E2329A" w:rsidP="00E2329A">
      <w:r>
        <w:t>);”</w:t>
      </w:r>
    </w:p>
    <w:p w14:paraId="18A7E17E" w14:textId="77777777" w:rsidR="00463EAC" w:rsidRDefault="00463EAC" w:rsidP="00463EAC"/>
    <w:p w14:paraId="464C3ABD" w14:textId="47EC1F8F" w:rsidR="00890803" w:rsidRDefault="00890803" w:rsidP="00E2329A">
      <w:r w:rsidRPr="00890803">
        <w:drawing>
          <wp:inline distT="0" distB="0" distL="0" distR="0" wp14:anchorId="663BF45F" wp14:editId="54EA9F3F">
            <wp:extent cx="5486400" cy="120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206500"/>
                    </a:xfrm>
                    <a:prstGeom prst="rect">
                      <a:avLst/>
                    </a:prstGeom>
                  </pic:spPr>
                </pic:pic>
              </a:graphicData>
            </a:graphic>
          </wp:inline>
        </w:drawing>
      </w:r>
    </w:p>
    <w:p w14:paraId="2080F81B" w14:textId="0EBAD783" w:rsidR="00890803" w:rsidRDefault="00890803" w:rsidP="00E2329A"/>
    <w:p w14:paraId="30EA7CCE" w14:textId="77777777" w:rsidR="00890803" w:rsidRPr="00E2329A" w:rsidRDefault="00890803" w:rsidP="00E2329A"/>
    <w:p w14:paraId="2EC2B7DD" w14:textId="7BB4515A" w:rsidR="00890803" w:rsidRDefault="00890803" w:rsidP="00890803">
      <w:pPr>
        <w:pStyle w:val="Heading2"/>
      </w:pPr>
      <w:r>
        <w:t>ram</w:t>
      </w:r>
    </w:p>
    <w:p w14:paraId="4FA1E69A" w14:textId="111873FF" w:rsidR="00890803" w:rsidRDefault="00890803" w:rsidP="00890803"/>
    <w:p w14:paraId="670B1CCF" w14:textId="77777777" w:rsidR="00890803" w:rsidRPr="00890803" w:rsidRDefault="00890803" w:rsidP="00890803">
      <w:pPr>
        <w:rPr>
          <w:color w:val="000000"/>
        </w:rPr>
      </w:pPr>
      <w:r w:rsidRPr="00890803">
        <w:rPr>
          <w:rStyle w:val="sqlkeywordcolor"/>
          <w:color w:val="0000CD"/>
          <w:shd w:val="clear" w:color="auto" w:fill="FFFFFF"/>
        </w:rPr>
        <w:t>“CREATE</w:t>
      </w:r>
      <w:r w:rsidRPr="00890803">
        <w:rPr>
          <w:color w:val="000000"/>
          <w:shd w:val="clear" w:color="auto" w:fill="FFFFFF"/>
        </w:rPr>
        <w:t> </w:t>
      </w:r>
      <w:r w:rsidRPr="00890803">
        <w:rPr>
          <w:rStyle w:val="sqlkeywordcolor"/>
          <w:color w:val="0000CD"/>
          <w:shd w:val="clear" w:color="auto" w:fill="FFFFFF"/>
        </w:rPr>
        <w:t>TABLE</w:t>
      </w:r>
      <w:r w:rsidRPr="00890803">
        <w:rPr>
          <w:color w:val="000000"/>
          <w:shd w:val="clear" w:color="auto" w:fill="FFFFFF"/>
        </w:rPr>
        <w:t> ram (</w:t>
      </w:r>
    </w:p>
    <w:p w14:paraId="305D16CE" w14:textId="77777777" w:rsidR="00890803" w:rsidRPr="00890803" w:rsidRDefault="00890803" w:rsidP="00890803">
      <w:pPr>
        <w:rPr>
          <w:color w:val="000000"/>
        </w:rPr>
      </w:pPr>
      <w:proofErr w:type="spellStart"/>
      <w:r w:rsidRPr="00890803">
        <w:rPr>
          <w:color w:val="000000"/>
          <w:shd w:val="clear" w:color="auto" w:fill="FFFFFF"/>
        </w:rPr>
        <w:t>Id_r</w:t>
      </w:r>
      <w:proofErr w:type="spellEnd"/>
      <w:r w:rsidRPr="00890803">
        <w:rPr>
          <w:color w:val="000000"/>
          <w:shd w:val="clear" w:color="auto" w:fill="FFFFFF"/>
        </w:rPr>
        <w:t xml:space="preserve"> int(</w:t>
      </w:r>
      <w:r w:rsidRPr="00890803">
        <w:rPr>
          <w:rStyle w:val="sqlnumbercolor"/>
          <w:color w:val="000000"/>
          <w:shd w:val="clear" w:color="auto" w:fill="FFFFFF"/>
        </w:rPr>
        <w:t xml:space="preserve">255) </w:t>
      </w:r>
      <w:r w:rsidRPr="00890803">
        <w:rPr>
          <w:color w:val="000000"/>
          <w:shd w:val="clear" w:color="auto" w:fill="FFFFFF"/>
        </w:rPr>
        <w:t xml:space="preserve">NOT NULL </w:t>
      </w:r>
      <w:r w:rsidRPr="00890803">
        <w:rPr>
          <w:rStyle w:val="sqlkeywordcolor"/>
          <w:color w:val="0000CD"/>
          <w:shd w:val="clear" w:color="auto" w:fill="FFFFFF"/>
        </w:rPr>
        <w:t>AUTO_INCREMENT PRIMARY</w:t>
      </w:r>
      <w:r w:rsidRPr="00890803">
        <w:rPr>
          <w:color w:val="000000"/>
          <w:shd w:val="clear" w:color="auto" w:fill="FFFFFF"/>
        </w:rPr>
        <w:t> </w:t>
      </w:r>
      <w:r w:rsidRPr="00890803">
        <w:rPr>
          <w:rStyle w:val="sqlkeywordcolor"/>
          <w:color w:val="0000CD"/>
          <w:shd w:val="clear" w:color="auto" w:fill="FFFFFF"/>
        </w:rPr>
        <w:t>KEY</w:t>
      </w:r>
      <w:r w:rsidRPr="00890803">
        <w:rPr>
          <w:color w:val="000000"/>
          <w:shd w:val="clear" w:color="auto" w:fill="FFFFFF"/>
        </w:rPr>
        <w:t>,</w:t>
      </w:r>
    </w:p>
    <w:p w14:paraId="7E409BFF" w14:textId="77777777" w:rsidR="00890803" w:rsidRPr="00890803" w:rsidRDefault="00890803" w:rsidP="00890803">
      <w:pPr>
        <w:rPr>
          <w:rStyle w:val="sqlnumbercolor"/>
          <w:color w:val="000000"/>
        </w:rPr>
      </w:pPr>
      <w:proofErr w:type="spellStart"/>
      <w:r w:rsidRPr="00890803">
        <w:rPr>
          <w:color w:val="000000"/>
          <w:shd w:val="clear" w:color="auto" w:fill="FFFFFF"/>
        </w:rPr>
        <w:t>Capacity_r</w:t>
      </w:r>
      <w:proofErr w:type="spellEnd"/>
      <w:r w:rsidRPr="00890803">
        <w:rPr>
          <w:color w:val="000000"/>
          <w:shd w:val="clear" w:color="auto" w:fill="FFFFFF"/>
        </w:rPr>
        <w:t xml:space="preserve"> int(</w:t>
      </w:r>
      <w:r w:rsidRPr="00890803">
        <w:rPr>
          <w:rStyle w:val="sqlnumbercolor"/>
          <w:color w:val="000000"/>
          <w:shd w:val="clear" w:color="auto" w:fill="FFFFFF"/>
        </w:rPr>
        <w:t>255),</w:t>
      </w:r>
    </w:p>
    <w:p w14:paraId="0FAD8A90" w14:textId="77777777" w:rsidR="00890803" w:rsidRPr="00890803" w:rsidRDefault="00890803" w:rsidP="00890803">
      <w:pPr>
        <w:rPr>
          <w:color w:val="000000"/>
        </w:rPr>
      </w:pPr>
      <w:proofErr w:type="spellStart"/>
      <w:r w:rsidRPr="00890803">
        <w:rPr>
          <w:color w:val="000000"/>
          <w:shd w:val="clear" w:color="auto" w:fill="FFFFFF"/>
        </w:rPr>
        <w:t>Technology_r</w:t>
      </w:r>
      <w:proofErr w:type="spellEnd"/>
      <w:r w:rsidRPr="00890803">
        <w:rPr>
          <w:color w:val="000000"/>
          <w:shd w:val="clear" w:color="auto" w:fill="FFFFFF"/>
        </w:rPr>
        <w:t xml:space="preserve"> varchar(</w:t>
      </w:r>
      <w:r w:rsidRPr="00890803">
        <w:rPr>
          <w:rStyle w:val="sqlnumbercolor"/>
          <w:color w:val="000000"/>
          <w:shd w:val="clear" w:color="auto" w:fill="FFFFFF"/>
        </w:rPr>
        <w:t>50)</w:t>
      </w:r>
      <w:r w:rsidRPr="00890803">
        <w:rPr>
          <w:color w:val="000000"/>
          <w:shd w:val="clear" w:color="auto" w:fill="FFFFFF"/>
        </w:rPr>
        <w:t>,</w:t>
      </w:r>
    </w:p>
    <w:p w14:paraId="0FA972C8" w14:textId="77777777" w:rsidR="00890803" w:rsidRPr="00890803" w:rsidRDefault="00890803" w:rsidP="00890803">
      <w:pPr>
        <w:rPr>
          <w:color w:val="000000"/>
        </w:rPr>
      </w:pPr>
      <w:proofErr w:type="spellStart"/>
      <w:r w:rsidRPr="00890803">
        <w:rPr>
          <w:color w:val="000000"/>
          <w:shd w:val="clear" w:color="auto" w:fill="FFFFFF"/>
        </w:rPr>
        <w:t>Frequency_r</w:t>
      </w:r>
      <w:proofErr w:type="spellEnd"/>
      <w:r w:rsidRPr="00890803">
        <w:rPr>
          <w:color w:val="000000"/>
          <w:shd w:val="clear" w:color="auto" w:fill="FFFFFF"/>
        </w:rPr>
        <w:t xml:space="preserve"> float</w:t>
      </w:r>
    </w:p>
    <w:p w14:paraId="72A52C88" w14:textId="7F9817CB" w:rsidR="00890803" w:rsidRDefault="00890803" w:rsidP="00890803">
      <w:pPr>
        <w:rPr>
          <w:color w:val="000000"/>
          <w:shd w:val="clear" w:color="auto" w:fill="FFFFFF"/>
        </w:rPr>
      </w:pPr>
      <w:r w:rsidRPr="00890803">
        <w:rPr>
          <w:color w:val="000000"/>
          <w:shd w:val="clear" w:color="auto" w:fill="FFFFFF"/>
        </w:rPr>
        <w:t>);”</w:t>
      </w:r>
    </w:p>
    <w:p w14:paraId="71990415" w14:textId="77777777" w:rsidR="008242B3" w:rsidRPr="00890803" w:rsidRDefault="008242B3" w:rsidP="008242B3">
      <w:pPr>
        <w:rPr>
          <w:color w:val="000000"/>
          <w:shd w:val="clear" w:color="auto" w:fill="FFFFFF"/>
        </w:rPr>
      </w:pPr>
    </w:p>
    <w:p w14:paraId="618B2CBF" w14:textId="27DE8B42" w:rsidR="00890803" w:rsidRDefault="00890803" w:rsidP="00890803">
      <w:pPr>
        <w:rPr>
          <w:rFonts w:ascii="Consolas" w:hAnsi="Consolas"/>
          <w:color w:val="000000"/>
          <w:sz w:val="23"/>
          <w:szCs w:val="23"/>
          <w:shd w:val="clear" w:color="auto" w:fill="FFFFFF"/>
        </w:rPr>
      </w:pPr>
      <w:r w:rsidRPr="00890803">
        <w:rPr>
          <w:rFonts w:ascii="Consolas" w:hAnsi="Consolas"/>
          <w:color w:val="000000"/>
          <w:sz w:val="23"/>
          <w:szCs w:val="23"/>
          <w:shd w:val="clear" w:color="auto" w:fill="FFFFFF"/>
        </w:rPr>
        <w:lastRenderedPageBreak/>
        <w:drawing>
          <wp:inline distT="0" distB="0" distL="0" distR="0" wp14:anchorId="1F911E19" wp14:editId="52661F0A">
            <wp:extent cx="5486400"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781050"/>
                    </a:xfrm>
                    <a:prstGeom prst="rect">
                      <a:avLst/>
                    </a:prstGeom>
                  </pic:spPr>
                </pic:pic>
              </a:graphicData>
            </a:graphic>
          </wp:inline>
        </w:drawing>
      </w:r>
    </w:p>
    <w:p w14:paraId="7226AD23" w14:textId="32C196DA" w:rsidR="00890803" w:rsidRDefault="00890803" w:rsidP="00890803"/>
    <w:p w14:paraId="47C50954" w14:textId="77777777" w:rsidR="00890803" w:rsidRPr="00890803" w:rsidRDefault="00890803" w:rsidP="00890803"/>
    <w:p w14:paraId="6D03B713" w14:textId="57860ED3" w:rsidR="00890803" w:rsidRDefault="00890803" w:rsidP="00890803">
      <w:pPr>
        <w:pStyle w:val="Heading2"/>
      </w:pPr>
      <w:r>
        <w:t>storage</w:t>
      </w:r>
    </w:p>
    <w:p w14:paraId="4CF39250" w14:textId="3740E2DA" w:rsidR="00890803" w:rsidRDefault="00890803" w:rsidP="00890803"/>
    <w:p w14:paraId="58F86B63" w14:textId="77777777" w:rsidR="00890803" w:rsidRDefault="00890803" w:rsidP="00890803">
      <w:r>
        <w:t>“CREATE TABLE storage (</w:t>
      </w:r>
    </w:p>
    <w:p w14:paraId="4D3CAAFA" w14:textId="77777777" w:rsidR="00890803" w:rsidRDefault="00890803" w:rsidP="00890803">
      <w:proofErr w:type="spellStart"/>
      <w:r>
        <w:t>Id_s</w:t>
      </w:r>
      <w:proofErr w:type="spellEnd"/>
      <w:r>
        <w:t xml:space="preserve"> int(255) NOT NULL AUTO_INCREMENT PRIMARY KEY,</w:t>
      </w:r>
    </w:p>
    <w:p w14:paraId="2B7815E2" w14:textId="77777777" w:rsidR="00890803" w:rsidRDefault="00890803" w:rsidP="00890803">
      <w:proofErr w:type="spellStart"/>
      <w:r>
        <w:t>Type_s</w:t>
      </w:r>
      <w:proofErr w:type="spellEnd"/>
      <w:r>
        <w:t xml:space="preserve"> varchar(50),</w:t>
      </w:r>
    </w:p>
    <w:p w14:paraId="38EC4982" w14:textId="77777777" w:rsidR="00890803" w:rsidRDefault="00890803" w:rsidP="00890803">
      <w:proofErr w:type="spellStart"/>
      <w:r>
        <w:t>Capacity_s</w:t>
      </w:r>
      <w:proofErr w:type="spellEnd"/>
      <w:r>
        <w:t xml:space="preserve"> varchar(50),</w:t>
      </w:r>
    </w:p>
    <w:p w14:paraId="5BCCC1DD" w14:textId="77777777" w:rsidR="00890803" w:rsidRDefault="00890803" w:rsidP="00890803">
      <w:proofErr w:type="spellStart"/>
      <w:r>
        <w:t>Interface_s</w:t>
      </w:r>
      <w:proofErr w:type="spellEnd"/>
      <w:r>
        <w:t xml:space="preserve"> varchar(50)</w:t>
      </w:r>
    </w:p>
    <w:p w14:paraId="4F4B8C3A" w14:textId="163E938A" w:rsidR="00890803" w:rsidRDefault="00890803" w:rsidP="00890803">
      <w:r>
        <w:t>);”</w:t>
      </w:r>
    </w:p>
    <w:p w14:paraId="4A4C7190" w14:textId="77777777" w:rsidR="008242B3" w:rsidRDefault="008242B3" w:rsidP="008242B3"/>
    <w:p w14:paraId="4E19AED1" w14:textId="305E1B0A" w:rsidR="00890803" w:rsidRDefault="00890803" w:rsidP="00890803">
      <w:r w:rsidRPr="00890803">
        <w:drawing>
          <wp:inline distT="0" distB="0" distL="0" distR="0" wp14:anchorId="500FD99E" wp14:editId="348012CD">
            <wp:extent cx="548640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791845"/>
                    </a:xfrm>
                    <a:prstGeom prst="rect">
                      <a:avLst/>
                    </a:prstGeom>
                  </pic:spPr>
                </pic:pic>
              </a:graphicData>
            </a:graphic>
          </wp:inline>
        </w:drawing>
      </w:r>
    </w:p>
    <w:p w14:paraId="25401CEF" w14:textId="00DC79A9" w:rsidR="00890803" w:rsidRDefault="00890803" w:rsidP="00890803"/>
    <w:p w14:paraId="2534096F" w14:textId="77777777" w:rsidR="00890803" w:rsidRPr="00890803" w:rsidRDefault="00890803" w:rsidP="00890803"/>
    <w:p w14:paraId="585AB447" w14:textId="4A7D3697" w:rsidR="00890803" w:rsidRDefault="00890803" w:rsidP="00890803">
      <w:pPr>
        <w:pStyle w:val="Heading2"/>
      </w:pPr>
      <w:r>
        <w:t>display</w:t>
      </w:r>
    </w:p>
    <w:p w14:paraId="40A4139A" w14:textId="7190BF21" w:rsidR="00890803" w:rsidRDefault="00890803" w:rsidP="00890803"/>
    <w:p w14:paraId="48C5A72C" w14:textId="77777777" w:rsidR="00890803" w:rsidRPr="00463EAC" w:rsidRDefault="00890803" w:rsidP="00890803">
      <w:pPr>
        <w:rPr>
          <w:color w:val="000000"/>
        </w:rPr>
      </w:pPr>
      <w:r w:rsidRPr="00463EAC">
        <w:rPr>
          <w:rStyle w:val="sqlkeywordcolor"/>
          <w:color w:val="0000CD"/>
          <w:shd w:val="clear" w:color="auto" w:fill="FFFFFF"/>
        </w:rPr>
        <w:t>“CREATE</w:t>
      </w:r>
      <w:r w:rsidRPr="00463EAC">
        <w:rPr>
          <w:color w:val="000000"/>
          <w:shd w:val="clear" w:color="auto" w:fill="FFFFFF"/>
        </w:rPr>
        <w:t> </w:t>
      </w:r>
      <w:r w:rsidRPr="00463EAC">
        <w:rPr>
          <w:rStyle w:val="sqlkeywordcolor"/>
          <w:color w:val="0000CD"/>
          <w:shd w:val="clear" w:color="auto" w:fill="FFFFFF"/>
        </w:rPr>
        <w:t>TABLE</w:t>
      </w:r>
      <w:r w:rsidRPr="00463EAC">
        <w:rPr>
          <w:color w:val="000000"/>
          <w:shd w:val="clear" w:color="auto" w:fill="FFFFFF"/>
        </w:rPr>
        <w:t> display (</w:t>
      </w:r>
    </w:p>
    <w:p w14:paraId="61AB193A" w14:textId="77777777" w:rsidR="00890803" w:rsidRPr="00463EAC" w:rsidRDefault="00890803" w:rsidP="00890803">
      <w:pPr>
        <w:rPr>
          <w:color w:val="000000"/>
        </w:rPr>
      </w:pPr>
      <w:proofErr w:type="spellStart"/>
      <w:r w:rsidRPr="00463EAC">
        <w:rPr>
          <w:color w:val="000000"/>
          <w:shd w:val="clear" w:color="auto" w:fill="FFFFFF"/>
        </w:rPr>
        <w:t>Id_d</w:t>
      </w:r>
      <w:proofErr w:type="spellEnd"/>
      <w:r w:rsidRPr="00463EAC">
        <w:rPr>
          <w:color w:val="000000"/>
          <w:shd w:val="clear" w:color="auto" w:fill="FFFFFF"/>
        </w:rPr>
        <w:t xml:space="preserve"> int(</w:t>
      </w:r>
      <w:r w:rsidRPr="00463EAC">
        <w:rPr>
          <w:rStyle w:val="sqlnumbercolor"/>
          <w:color w:val="000000"/>
          <w:shd w:val="clear" w:color="auto" w:fill="FFFFFF"/>
        </w:rPr>
        <w:t>255)</w:t>
      </w:r>
      <w:r w:rsidRPr="00463EAC">
        <w:rPr>
          <w:color w:val="000000"/>
          <w:shd w:val="clear" w:color="auto" w:fill="FFFFFF"/>
        </w:rPr>
        <w:t xml:space="preserve"> NOT NULL </w:t>
      </w:r>
      <w:r w:rsidRPr="00463EAC">
        <w:rPr>
          <w:rStyle w:val="sqlkeywordcolor"/>
          <w:color w:val="0000CD"/>
          <w:shd w:val="clear" w:color="auto" w:fill="FFFFFF"/>
        </w:rPr>
        <w:t>AUTO_INCREMENT PRIMARY</w:t>
      </w:r>
      <w:r w:rsidRPr="00463EAC">
        <w:rPr>
          <w:color w:val="000000"/>
          <w:shd w:val="clear" w:color="auto" w:fill="FFFFFF"/>
        </w:rPr>
        <w:t> </w:t>
      </w:r>
      <w:r w:rsidRPr="00463EAC">
        <w:rPr>
          <w:rStyle w:val="sqlkeywordcolor"/>
          <w:color w:val="0000CD"/>
          <w:shd w:val="clear" w:color="auto" w:fill="FFFFFF"/>
        </w:rPr>
        <w:t>KEY</w:t>
      </w:r>
      <w:r w:rsidRPr="00463EAC">
        <w:rPr>
          <w:color w:val="000000"/>
          <w:shd w:val="clear" w:color="auto" w:fill="FFFFFF"/>
        </w:rPr>
        <w:t>,</w:t>
      </w:r>
    </w:p>
    <w:p w14:paraId="7BF3A287" w14:textId="77777777" w:rsidR="00890803" w:rsidRPr="00463EAC" w:rsidRDefault="00890803" w:rsidP="00890803">
      <w:pPr>
        <w:rPr>
          <w:rStyle w:val="sqlnumbercolor"/>
          <w:color w:val="000000"/>
        </w:rPr>
      </w:pPr>
      <w:proofErr w:type="spellStart"/>
      <w:r w:rsidRPr="00463EAC">
        <w:rPr>
          <w:color w:val="000000"/>
          <w:shd w:val="clear" w:color="auto" w:fill="FFFFFF"/>
        </w:rPr>
        <w:t>Diagonal_d</w:t>
      </w:r>
      <w:proofErr w:type="spellEnd"/>
      <w:r w:rsidRPr="00463EAC">
        <w:rPr>
          <w:color w:val="000000"/>
          <w:shd w:val="clear" w:color="auto" w:fill="FFFFFF"/>
        </w:rPr>
        <w:t xml:space="preserve"> float,</w:t>
      </w:r>
    </w:p>
    <w:p w14:paraId="4CAF1ACA" w14:textId="77777777" w:rsidR="00890803" w:rsidRPr="00463EAC" w:rsidRDefault="00890803" w:rsidP="00890803">
      <w:pPr>
        <w:rPr>
          <w:color w:val="000000"/>
        </w:rPr>
      </w:pPr>
      <w:proofErr w:type="spellStart"/>
      <w:r w:rsidRPr="00463EAC">
        <w:rPr>
          <w:color w:val="000000"/>
          <w:shd w:val="clear" w:color="auto" w:fill="FFFFFF"/>
        </w:rPr>
        <w:t>Luminosity_d</w:t>
      </w:r>
      <w:proofErr w:type="spellEnd"/>
      <w:r w:rsidRPr="00463EAC">
        <w:rPr>
          <w:color w:val="000000"/>
          <w:shd w:val="clear" w:color="auto" w:fill="FFFFFF"/>
        </w:rPr>
        <w:t xml:space="preserve"> int(</w:t>
      </w:r>
      <w:r w:rsidRPr="00463EAC">
        <w:rPr>
          <w:rStyle w:val="sqlnumbercolor"/>
          <w:color w:val="000000"/>
          <w:shd w:val="clear" w:color="auto" w:fill="FFFFFF"/>
        </w:rPr>
        <w:t>255)</w:t>
      </w:r>
      <w:r w:rsidRPr="00463EAC">
        <w:rPr>
          <w:color w:val="000000"/>
          <w:shd w:val="clear" w:color="auto" w:fill="FFFFFF"/>
        </w:rPr>
        <w:t>,</w:t>
      </w:r>
    </w:p>
    <w:p w14:paraId="74A39A0F" w14:textId="77777777" w:rsidR="00890803" w:rsidRPr="00463EAC" w:rsidRDefault="00890803" w:rsidP="00890803">
      <w:pPr>
        <w:rPr>
          <w:rStyle w:val="sqlnumbercolor"/>
          <w:color w:val="000000"/>
          <w:shd w:val="clear" w:color="auto" w:fill="FFFFFF"/>
        </w:rPr>
      </w:pPr>
      <w:proofErr w:type="spellStart"/>
      <w:r w:rsidRPr="00463EAC">
        <w:rPr>
          <w:color w:val="000000"/>
          <w:shd w:val="clear" w:color="auto" w:fill="FFFFFF"/>
        </w:rPr>
        <w:t>Resolution_d</w:t>
      </w:r>
      <w:proofErr w:type="spellEnd"/>
      <w:r w:rsidRPr="00463EAC">
        <w:rPr>
          <w:color w:val="000000"/>
          <w:shd w:val="clear" w:color="auto" w:fill="FFFFFF"/>
        </w:rPr>
        <w:t xml:space="preserve"> varchar(</w:t>
      </w:r>
      <w:r w:rsidRPr="00463EAC">
        <w:rPr>
          <w:rStyle w:val="sqlnumbercolor"/>
          <w:color w:val="000000"/>
          <w:shd w:val="clear" w:color="auto" w:fill="FFFFFF"/>
        </w:rPr>
        <w:t>50),</w:t>
      </w:r>
    </w:p>
    <w:p w14:paraId="435A3A1E" w14:textId="77777777" w:rsidR="00890803" w:rsidRPr="00463EAC" w:rsidRDefault="00890803" w:rsidP="00890803">
      <w:pPr>
        <w:rPr>
          <w:color w:val="000000"/>
          <w:shd w:val="clear" w:color="auto" w:fill="FFFFFF"/>
        </w:rPr>
      </w:pPr>
      <w:proofErr w:type="spellStart"/>
      <w:r w:rsidRPr="00463EAC">
        <w:rPr>
          <w:color w:val="000000"/>
          <w:shd w:val="clear" w:color="auto" w:fill="FFFFFF"/>
        </w:rPr>
        <w:lastRenderedPageBreak/>
        <w:t>Format_d</w:t>
      </w:r>
      <w:proofErr w:type="spellEnd"/>
      <w:r w:rsidRPr="00463EAC">
        <w:rPr>
          <w:color w:val="000000"/>
          <w:shd w:val="clear" w:color="auto" w:fill="FFFFFF"/>
        </w:rPr>
        <w:t xml:space="preserve"> varchar(</w:t>
      </w:r>
      <w:r w:rsidRPr="00463EAC">
        <w:rPr>
          <w:rStyle w:val="sqlnumbercolor"/>
          <w:color w:val="000000"/>
          <w:shd w:val="clear" w:color="auto" w:fill="FFFFFF"/>
        </w:rPr>
        <w:t>50)</w:t>
      </w:r>
    </w:p>
    <w:p w14:paraId="777476B9" w14:textId="26718351" w:rsidR="00890803" w:rsidRDefault="00890803" w:rsidP="00890803">
      <w:pPr>
        <w:rPr>
          <w:color w:val="000000"/>
          <w:shd w:val="clear" w:color="auto" w:fill="FFFFFF"/>
        </w:rPr>
      </w:pPr>
      <w:r w:rsidRPr="00463EAC">
        <w:rPr>
          <w:color w:val="000000"/>
          <w:shd w:val="clear" w:color="auto" w:fill="FFFFFF"/>
        </w:rPr>
        <w:t>);”</w:t>
      </w:r>
    </w:p>
    <w:p w14:paraId="00DE125A" w14:textId="77777777" w:rsidR="008242B3" w:rsidRPr="00463EAC" w:rsidRDefault="008242B3" w:rsidP="008242B3">
      <w:pPr>
        <w:rPr>
          <w:color w:val="000000"/>
        </w:rPr>
      </w:pPr>
    </w:p>
    <w:p w14:paraId="59013A11" w14:textId="7B9BA570" w:rsidR="00890803" w:rsidRDefault="00890803" w:rsidP="00890803">
      <w:r w:rsidRPr="00890803">
        <w:drawing>
          <wp:inline distT="0" distB="0" distL="0" distR="0" wp14:anchorId="44E51F09" wp14:editId="5CD19C78">
            <wp:extent cx="5486400" cy="94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942975"/>
                    </a:xfrm>
                    <a:prstGeom prst="rect">
                      <a:avLst/>
                    </a:prstGeom>
                  </pic:spPr>
                </pic:pic>
              </a:graphicData>
            </a:graphic>
          </wp:inline>
        </w:drawing>
      </w:r>
    </w:p>
    <w:p w14:paraId="1D26B95E" w14:textId="71A21267" w:rsidR="00463EAC" w:rsidRDefault="00463EAC" w:rsidP="00890803"/>
    <w:p w14:paraId="71A8EFA7" w14:textId="77777777" w:rsidR="00463EAC" w:rsidRPr="00890803" w:rsidRDefault="00463EAC" w:rsidP="00890803"/>
    <w:p w14:paraId="78FECBC8" w14:textId="716C4A04" w:rsidR="00463EAC" w:rsidRDefault="00463EAC" w:rsidP="00463EAC">
      <w:pPr>
        <w:pStyle w:val="Heading2"/>
      </w:pPr>
      <w:r>
        <w:t>graphics card</w:t>
      </w:r>
    </w:p>
    <w:p w14:paraId="626080C0" w14:textId="2B3824FC" w:rsidR="00463EAC" w:rsidRDefault="00463EAC" w:rsidP="00463EAC"/>
    <w:p w14:paraId="15BD9D37" w14:textId="77777777" w:rsidR="00463EAC" w:rsidRPr="00463EAC" w:rsidRDefault="00463EAC" w:rsidP="00463EAC">
      <w:pPr>
        <w:rPr>
          <w:color w:val="000000"/>
        </w:rPr>
      </w:pPr>
      <w:r w:rsidRPr="00463EAC">
        <w:rPr>
          <w:rStyle w:val="sqlkeywordcolor"/>
          <w:color w:val="0000CD"/>
          <w:shd w:val="clear" w:color="auto" w:fill="FFFFFF"/>
        </w:rPr>
        <w:t>“CREATE</w:t>
      </w:r>
      <w:r w:rsidRPr="00463EAC">
        <w:rPr>
          <w:color w:val="000000"/>
          <w:shd w:val="clear" w:color="auto" w:fill="FFFFFF"/>
        </w:rPr>
        <w:t> </w:t>
      </w:r>
      <w:r w:rsidRPr="00463EAC">
        <w:rPr>
          <w:rStyle w:val="sqlkeywordcolor"/>
          <w:color w:val="0000CD"/>
          <w:shd w:val="clear" w:color="auto" w:fill="FFFFFF"/>
        </w:rPr>
        <w:t>TABLE</w:t>
      </w:r>
      <w:r w:rsidRPr="00463EAC">
        <w:rPr>
          <w:color w:val="000000"/>
          <w:shd w:val="clear" w:color="auto" w:fill="FFFFFF"/>
        </w:rPr>
        <w:t> </w:t>
      </w:r>
      <w:proofErr w:type="spellStart"/>
      <w:r w:rsidRPr="00463EAC">
        <w:rPr>
          <w:color w:val="000000"/>
          <w:shd w:val="clear" w:color="auto" w:fill="FFFFFF"/>
        </w:rPr>
        <w:t>graphics_card</w:t>
      </w:r>
      <w:proofErr w:type="spellEnd"/>
      <w:r w:rsidRPr="00463EAC">
        <w:rPr>
          <w:color w:val="000000"/>
          <w:shd w:val="clear" w:color="auto" w:fill="FFFFFF"/>
        </w:rPr>
        <w:t xml:space="preserve"> (</w:t>
      </w:r>
    </w:p>
    <w:p w14:paraId="26450805" w14:textId="77777777" w:rsidR="00463EAC" w:rsidRPr="00463EAC" w:rsidRDefault="00463EAC" w:rsidP="00463EAC">
      <w:pPr>
        <w:rPr>
          <w:color w:val="000000"/>
          <w:shd w:val="clear" w:color="auto" w:fill="FFFFFF"/>
        </w:rPr>
      </w:pPr>
      <w:proofErr w:type="spellStart"/>
      <w:r w:rsidRPr="00463EAC">
        <w:rPr>
          <w:color w:val="000000"/>
          <w:shd w:val="clear" w:color="auto" w:fill="FFFFFF"/>
        </w:rPr>
        <w:t>Id_g</w:t>
      </w:r>
      <w:proofErr w:type="spellEnd"/>
      <w:r w:rsidRPr="00463EAC">
        <w:rPr>
          <w:color w:val="000000"/>
          <w:shd w:val="clear" w:color="auto" w:fill="FFFFFF"/>
        </w:rPr>
        <w:t xml:space="preserve"> int(</w:t>
      </w:r>
      <w:r w:rsidRPr="00463EAC">
        <w:rPr>
          <w:rStyle w:val="sqlnumbercolor"/>
          <w:color w:val="000000"/>
          <w:shd w:val="clear" w:color="auto" w:fill="FFFFFF"/>
        </w:rPr>
        <w:t xml:space="preserve">255) </w:t>
      </w:r>
      <w:r w:rsidRPr="00463EAC">
        <w:rPr>
          <w:color w:val="000000"/>
          <w:shd w:val="clear" w:color="auto" w:fill="FFFFFF"/>
        </w:rPr>
        <w:t xml:space="preserve">NOT NULL </w:t>
      </w:r>
      <w:r w:rsidRPr="00463EAC">
        <w:rPr>
          <w:rStyle w:val="sqlkeywordcolor"/>
          <w:color w:val="0000CD"/>
          <w:shd w:val="clear" w:color="auto" w:fill="FFFFFF"/>
        </w:rPr>
        <w:t xml:space="preserve">AUTO_INCREMENT </w:t>
      </w:r>
      <w:r w:rsidRPr="00463EAC">
        <w:rPr>
          <w:color w:val="000000"/>
          <w:shd w:val="clear" w:color="auto" w:fill="FFFFFF"/>
        </w:rPr>
        <w:t>PRIMARY KEY,</w:t>
      </w:r>
    </w:p>
    <w:p w14:paraId="415174C5" w14:textId="77777777" w:rsidR="00463EAC" w:rsidRPr="00463EAC" w:rsidRDefault="00463EAC" w:rsidP="00463EAC">
      <w:pPr>
        <w:rPr>
          <w:rStyle w:val="sqlnumbercolor"/>
          <w:color w:val="000000"/>
        </w:rPr>
      </w:pPr>
      <w:proofErr w:type="spellStart"/>
      <w:r w:rsidRPr="00463EAC">
        <w:rPr>
          <w:color w:val="000000"/>
          <w:shd w:val="clear" w:color="auto" w:fill="FFFFFF"/>
        </w:rPr>
        <w:t>Type_g</w:t>
      </w:r>
      <w:proofErr w:type="spellEnd"/>
      <w:r w:rsidRPr="00463EAC">
        <w:rPr>
          <w:color w:val="000000"/>
          <w:shd w:val="clear" w:color="auto" w:fill="FFFFFF"/>
        </w:rPr>
        <w:t xml:space="preserve"> varchar(</w:t>
      </w:r>
      <w:r w:rsidRPr="00463EAC">
        <w:rPr>
          <w:rStyle w:val="sqlnumbercolor"/>
          <w:color w:val="000000"/>
          <w:shd w:val="clear" w:color="auto" w:fill="FFFFFF"/>
        </w:rPr>
        <w:t>50),</w:t>
      </w:r>
    </w:p>
    <w:p w14:paraId="6CF971F2" w14:textId="77777777" w:rsidR="00463EAC" w:rsidRPr="00463EAC" w:rsidRDefault="00463EAC" w:rsidP="00463EAC">
      <w:pPr>
        <w:rPr>
          <w:color w:val="000000"/>
        </w:rPr>
      </w:pPr>
      <w:proofErr w:type="spellStart"/>
      <w:r w:rsidRPr="00463EAC">
        <w:rPr>
          <w:color w:val="000000"/>
          <w:shd w:val="clear" w:color="auto" w:fill="FFFFFF"/>
        </w:rPr>
        <w:t>Model_g</w:t>
      </w:r>
      <w:proofErr w:type="spellEnd"/>
      <w:r w:rsidRPr="00463EAC">
        <w:rPr>
          <w:color w:val="000000"/>
          <w:shd w:val="clear" w:color="auto" w:fill="FFFFFF"/>
        </w:rPr>
        <w:t xml:space="preserve"> varchar(</w:t>
      </w:r>
      <w:r w:rsidRPr="00463EAC">
        <w:rPr>
          <w:rStyle w:val="sqlnumbercolor"/>
          <w:color w:val="000000"/>
          <w:shd w:val="clear" w:color="auto" w:fill="FFFFFF"/>
        </w:rPr>
        <w:t>50),</w:t>
      </w:r>
    </w:p>
    <w:p w14:paraId="38953C96" w14:textId="77777777" w:rsidR="00463EAC" w:rsidRPr="00463EAC" w:rsidRDefault="00463EAC" w:rsidP="00463EAC">
      <w:pPr>
        <w:rPr>
          <w:rStyle w:val="sqlnumbercolor"/>
          <w:color w:val="000000"/>
          <w:shd w:val="clear" w:color="auto" w:fill="FFFFFF"/>
        </w:rPr>
      </w:pPr>
      <w:proofErr w:type="spellStart"/>
      <w:r w:rsidRPr="00463EAC">
        <w:rPr>
          <w:color w:val="000000"/>
          <w:shd w:val="clear" w:color="auto" w:fill="FFFFFF"/>
        </w:rPr>
        <w:t>Capacity_g</w:t>
      </w:r>
      <w:proofErr w:type="spellEnd"/>
      <w:r w:rsidRPr="00463EAC">
        <w:rPr>
          <w:color w:val="000000"/>
          <w:shd w:val="clear" w:color="auto" w:fill="FFFFFF"/>
        </w:rPr>
        <w:t xml:space="preserve"> int(</w:t>
      </w:r>
      <w:r w:rsidRPr="00463EAC">
        <w:rPr>
          <w:rStyle w:val="sqlnumbercolor"/>
          <w:color w:val="000000"/>
          <w:shd w:val="clear" w:color="auto" w:fill="FFFFFF"/>
        </w:rPr>
        <w:t>255)</w:t>
      </w:r>
      <w:r w:rsidRPr="00463EAC">
        <w:rPr>
          <w:color w:val="000000"/>
          <w:shd w:val="clear" w:color="auto" w:fill="FFFFFF"/>
        </w:rPr>
        <w:t>,</w:t>
      </w:r>
    </w:p>
    <w:p w14:paraId="50422114" w14:textId="77777777" w:rsidR="00463EAC" w:rsidRPr="00463EAC" w:rsidRDefault="00463EAC" w:rsidP="00463EAC">
      <w:pPr>
        <w:rPr>
          <w:color w:val="000000"/>
          <w:shd w:val="clear" w:color="auto" w:fill="FFFFFF"/>
        </w:rPr>
      </w:pPr>
      <w:proofErr w:type="spellStart"/>
      <w:r w:rsidRPr="00463EAC">
        <w:rPr>
          <w:color w:val="000000"/>
          <w:shd w:val="clear" w:color="auto" w:fill="FFFFFF"/>
        </w:rPr>
        <w:t>Technology_g</w:t>
      </w:r>
      <w:proofErr w:type="spellEnd"/>
      <w:r w:rsidRPr="00463EAC">
        <w:rPr>
          <w:color w:val="000000"/>
          <w:shd w:val="clear" w:color="auto" w:fill="FFFFFF"/>
        </w:rPr>
        <w:t xml:space="preserve"> varchar(</w:t>
      </w:r>
      <w:r w:rsidRPr="00463EAC">
        <w:rPr>
          <w:rStyle w:val="sqlnumbercolor"/>
          <w:color w:val="000000"/>
          <w:shd w:val="clear" w:color="auto" w:fill="FFFFFF"/>
        </w:rPr>
        <w:t>50)</w:t>
      </w:r>
    </w:p>
    <w:p w14:paraId="13FBED43" w14:textId="52624202" w:rsidR="00463EAC" w:rsidRDefault="00463EAC" w:rsidP="00463EAC">
      <w:pPr>
        <w:rPr>
          <w:color w:val="000000"/>
          <w:shd w:val="clear" w:color="auto" w:fill="FFFFFF"/>
        </w:rPr>
      </w:pPr>
      <w:r w:rsidRPr="00463EAC">
        <w:rPr>
          <w:color w:val="000000"/>
          <w:shd w:val="clear" w:color="auto" w:fill="FFFFFF"/>
        </w:rPr>
        <w:t>);”</w:t>
      </w:r>
    </w:p>
    <w:p w14:paraId="0FF821AB" w14:textId="77777777" w:rsidR="008242B3" w:rsidRPr="00463EAC" w:rsidRDefault="008242B3" w:rsidP="008242B3">
      <w:pPr>
        <w:rPr>
          <w:color w:val="000000"/>
        </w:rPr>
      </w:pPr>
    </w:p>
    <w:p w14:paraId="23EFAC38" w14:textId="534A8C9B" w:rsidR="00463EAC" w:rsidRDefault="00463EAC" w:rsidP="00463EAC">
      <w:r w:rsidRPr="00463EAC">
        <w:drawing>
          <wp:inline distT="0" distB="0" distL="0" distR="0" wp14:anchorId="1ACFD913" wp14:editId="705DA331">
            <wp:extent cx="5486400" cy="957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957580"/>
                    </a:xfrm>
                    <a:prstGeom prst="rect">
                      <a:avLst/>
                    </a:prstGeom>
                  </pic:spPr>
                </pic:pic>
              </a:graphicData>
            </a:graphic>
          </wp:inline>
        </w:drawing>
      </w:r>
    </w:p>
    <w:p w14:paraId="6E00EF3F" w14:textId="047A6314" w:rsidR="00463EAC" w:rsidRDefault="00463EAC" w:rsidP="00463EAC"/>
    <w:p w14:paraId="6637ADB6" w14:textId="77777777" w:rsidR="00463EAC" w:rsidRPr="00463EAC" w:rsidRDefault="00463EAC" w:rsidP="00463EAC"/>
    <w:p w14:paraId="011008D8" w14:textId="13C5FD6F" w:rsidR="00463EAC" w:rsidRDefault="00463EAC" w:rsidP="00463EAC">
      <w:pPr>
        <w:pStyle w:val="Heading2"/>
      </w:pPr>
      <w:r>
        <w:t>availability</w:t>
      </w:r>
    </w:p>
    <w:p w14:paraId="2D9842B3" w14:textId="4543896B" w:rsidR="00463EAC" w:rsidRDefault="00463EAC" w:rsidP="00463EAC"/>
    <w:p w14:paraId="7E2B7F27" w14:textId="77777777" w:rsidR="00463EAC" w:rsidRDefault="00463EAC" w:rsidP="00463EAC">
      <w:r>
        <w:lastRenderedPageBreak/>
        <w:t>“CREATE TABLE availability (</w:t>
      </w:r>
    </w:p>
    <w:p w14:paraId="65B9E890" w14:textId="77777777" w:rsidR="00463EAC" w:rsidRDefault="00463EAC" w:rsidP="00463EAC">
      <w:r>
        <w:t>Id int(255),</w:t>
      </w:r>
    </w:p>
    <w:p w14:paraId="281BBDA5" w14:textId="77777777" w:rsidR="00463EAC" w:rsidRDefault="00463EAC" w:rsidP="00463EAC">
      <w:proofErr w:type="spellStart"/>
      <w:r>
        <w:t>Store_name</w:t>
      </w:r>
      <w:proofErr w:type="spellEnd"/>
      <w:r>
        <w:t xml:space="preserve"> varchar(50),</w:t>
      </w:r>
    </w:p>
    <w:p w14:paraId="4B473AE8" w14:textId="77777777" w:rsidR="00463EAC" w:rsidRDefault="00463EAC" w:rsidP="00463EAC">
      <w:proofErr w:type="spellStart"/>
      <w:r>
        <w:t>Deposit_Id</w:t>
      </w:r>
      <w:proofErr w:type="spellEnd"/>
      <w:r>
        <w:t xml:space="preserve"> int(255),</w:t>
      </w:r>
    </w:p>
    <w:p w14:paraId="06ABB991" w14:textId="77777777" w:rsidR="00463EAC" w:rsidRDefault="00463EAC" w:rsidP="00463EAC">
      <w:r>
        <w:t>Price float,</w:t>
      </w:r>
    </w:p>
    <w:p w14:paraId="04FA96A4" w14:textId="77777777" w:rsidR="00463EAC" w:rsidRDefault="00463EAC" w:rsidP="00463EAC">
      <w:r>
        <w:t>Stock int(255),</w:t>
      </w:r>
    </w:p>
    <w:p w14:paraId="1C71D671" w14:textId="77777777" w:rsidR="00463EAC" w:rsidRDefault="00463EAC" w:rsidP="00463EAC">
      <w:proofErr w:type="spellStart"/>
      <w:r>
        <w:t>Bigger_Deposit_Id</w:t>
      </w:r>
      <w:proofErr w:type="spellEnd"/>
      <w:r>
        <w:t xml:space="preserve"> int(255)</w:t>
      </w:r>
    </w:p>
    <w:p w14:paraId="4AFBB725" w14:textId="1C75D2ED" w:rsidR="00463EAC" w:rsidRDefault="00463EAC" w:rsidP="00463EAC">
      <w:r>
        <w:t>);”</w:t>
      </w:r>
    </w:p>
    <w:p w14:paraId="6F2990C8" w14:textId="3F97C82C" w:rsidR="008242B3" w:rsidRDefault="008242B3" w:rsidP="00463EAC"/>
    <w:p w14:paraId="586B9553" w14:textId="77777777" w:rsidR="008242B3" w:rsidRDefault="008242B3" w:rsidP="008242B3">
      <w:r>
        <w:t>“CREATE INDEX Id</w:t>
      </w:r>
    </w:p>
    <w:p w14:paraId="3CE71481" w14:textId="6C16E895" w:rsidR="008242B3" w:rsidRDefault="008242B3" w:rsidP="008242B3">
      <w:r>
        <w:t>ON availability (Id);”</w:t>
      </w:r>
    </w:p>
    <w:p w14:paraId="45E58D6C" w14:textId="126F344A" w:rsidR="008242B3" w:rsidRDefault="008242B3" w:rsidP="008242B3"/>
    <w:p w14:paraId="2AD808B4" w14:textId="77777777" w:rsidR="008242B3" w:rsidRDefault="008242B3" w:rsidP="008242B3">
      <w:r>
        <w:t xml:space="preserve">“CREATE INDEX </w:t>
      </w:r>
      <w:proofErr w:type="spellStart"/>
      <w:r>
        <w:t>Deposit_Id</w:t>
      </w:r>
      <w:proofErr w:type="spellEnd"/>
    </w:p>
    <w:p w14:paraId="4F35BC5F" w14:textId="17A9EC0D" w:rsidR="008242B3" w:rsidRDefault="008242B3" w:rsidP="008242B3">
      <w:r>
        <w:t>ON availability (</w:t>
      </w:r>
      <w:proofErr w:type="spellStart"/>
      <w:r>
        <w:t>Deposit_Id</w:t>
      </w:r>
      <w:proofErr w:type="spellEnd"/>
      <w:r>
        <w:t>);”</w:t>
      </w:r>
    </w:p>
    <w:p w14:paraId="6CD1711B" w14:textId="39ED1677" w:rsidR="008242B3" w:rsidRDefault="008242B3" w:rsidP="008242B3"/>
    <w:p w14:paraId="7CDF1BA8" w14:textId="77777777" w:rsidR="008242B3" w:rsidRDefault="008242B3" w:rsidP="008242B3">
      <w:r>
        <w:t xml:space="preserve">“CREATE INDEX </w:t>
      </w:r>
      <w:proofErr w:type="spellStart"/>
      <w:r>
        <w:t>Bigger_Deposit_Id</w:t>
      </w:r>
      <w:proofErr w:type="spellEnd"/>
    </w:p>
    <w:p w14:paraId="57839E3C" w14:textId="52BF3449" w:rsidR="008242B3" w:rsidRDefault="008242B3" w:rsidP="008242B3">
      <w:r>
        <w:t>ON availability (</w:t>
      </w:r>
      <w:proofErr w:type="spellStart"/>
      <w:r>
        <w:t>Bigger_Deposit_Id</w:t>
      </w:r>
      <w:proofErr w:type="spellEnd"/>
      <w:r>
        <w:t>);”</w:t>
      </w:r>
    </w:p>
    <w:p w14:paraId="0C45A4FF" w14:textId="77777777" w:rsidR="008242B3" w:rsidRDefault="008242B3" w:rsidP="008242B3"/>
    <w:p w14:paraId="4E8FE432" w14:textId="014F5E60" w:rsidR="00463EAC" w:rsidRDefault="00463EAC" w:rsidP="00463EAC">
      <w:r w:rsidRPr="00463EAC">
        <w:drawing>
          <wp:inline distT="0" distB="0" distL="0" distR="0" wp14:anchorId="41076338" wp14:editId="1F6859F2">
            <wp:extent cx="5486400" cy="116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168400"/>
                    </a:xfrm>
                    <a:prstGeom prst="rect">
                      <a:avLst/>
                    </a:prstGeom>
                  </pic:spPr>
                </pic:pic>
              </a:graphicData>
            </a:graphic>
          </wp:inline>
        </w:drawing>
      </w:r>
    </w:p>
    <w:p w14:paraId="5CE44AF6" w14:textId="67CB2066" w:rsidR="00463EAC" w:rsidRDefault="00463EAC" w:rsidP="00463EAC"/>
    <w:p w14:paraId="76A6D22D" w14:textId="77777777" w:rsidR="00463EAC" w:rsidRPr="00463EAC" w:rsidRDefault="00463EAC" w:rsidP="00463EAC"/>
    <w:p w14:paraId="78DA027A" w14:textId="6F55A78C" w:rsidR="00463EAC" w:rsidRDefault="00463EAC" w:rsidP="00463EAC">
      <w:pPr>
        <w:pStyle w:val="Heading2"/>
      </w:pPr>
      <w:r>
        <w:lastRenderedPageBreak/>
        <w:t>login</w:t>
      </w:r>
    </w:p>
    <w:p w14:paraId="440997FA" w14:textId="3F181DDF" w:rsidR="00463EAC" w:rsidRDefault="00463EAC" w:rsidP="00463EAC"/>
    <w:p w14:paraId="7163CAA5" w14:textId="77777777" w:rsidR="00463EAC" w:rsidRDefault="00463EAC" w:rsidP="00463EAC">
      <w:r>
        <w:t>“CREATE TABLE login (</w:t>
      </w:r>
    </w:p>
    <w:p w14:paraId="1C62115B" w14:textId="77777777" w:rsidR="00463EAC" w:rsidRDefault="00463EAC" w:rsidP="00463EAC">
      <w:r>
        <w:t>Username varchar(50) NOT NULL,</w:t>
      </w:r>
    </w:p>
    <w:p w14:paraId="79409BCF" w14:textId="77777777" w:rsidR="00463EAC" w:rsidRDefault="00463EAC" w:rsidP="00463EAC">
      <w:r>
        <w:t>Password varchar(50) NOT NULL,</w:t>
      </w:r>
    </w:p>
    <w:p w14:paraId="3EA6468A" w14:textId="77777777" w:rsidR="00463EAC" w:rsidRDefault="00463EAC" w:rsidP="00463EAC">
      <w:r>
        <w:t xml:space="preserve">Admin </w:t>
      </w:r>
      <w:proofErr w:type="spellStart"/>
      <w:r>
        <w:t>tinyint</w:t>
      </w:r>
      <w:proofErr w:type="spellEnd"/>
    </w:p>
    <w:p w14:paraId="1B3EDBDD" w14:textId="62B9DDDE" w:rsidR="00463EAC" w:rsidRDefault="00463EAC" w:rsidP="00463EAC">
      <w:r>
        <w:t>);”</w:t>
      </w:r>
    </w:p>
    <w:p w14:paraId="0F81670B" w14:textId="725AB8DB" w:rsidR="008242B3" w:rsidRDefault="008242B3" w:rsidP="00463EAC"/>
    <w:p w14:paraId="34A28298" w14:textId="77777777" w:rsidR="008242B3" w:rsidRDefault="008242B3" w:rsidP="008242B3">
      <w:r>
        <w:t xml:space="preserve">“ALTER TABLE login   </w:t>
      </w:r>
    </w:p>
    <w:p w14:paraId="1D729BAD" w14:textId="0C59018C" w:rsidR="008242B3" w:rsidRDefault="008242B3" w:rsidP="008242B3">
      <w:r>
        <w:t>ADD CONSTRAINT Username UNIQUE (Username);”</w:t>
      </w:r>
    </w:p>
    <w:p w14:paraId="4D9D11DA" w14:textId="77777777" w:rsidR="008242B3" w:rsidRDefault="008242B3" w:rsidP="008242B3"/>
    <w:p w14:paraId="60A937E1" w14:textId="6E38C056" w:rsidR="00463EAC" w:rsidRDefault="00463EAC" w:rsidP="00463EAC">
      <w:r w:rsidRPr="00463EAC">
        <w:drawing>
          <wp:inline distT="0" distB="0" distL="0" distR="0" wp14:anchorId="1675A12B" wp14:editId="2AEF3A4B">
            <wp:extent cx="5486400" cy="695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695960"/>
                    </a:xfrm>
                    <a:prstGeom prst="rect">
                      <a:avLst/>
                    </a:prstGeom>
                  </pic:spPr>
                </pic:pic>
              </a:graphicData>
            </a:graphic>
          </wp:inline>
        </w:drawing>
      </w:r>
    </w:p>
    <w:p w14:paraId="12379F67" w14:textId="7AEAE524" w:rsidR="00FC0C22" w:rsidRDefault="00FC0C22" w:rsidP="00463EAC"/>
    <w:p w14:paraId="20659529" w14:textId="77777777" w:rsidR="00FC0C22" w:rsidRPr="00463EAC" w:rsidRDefault="00FC0C22" w:rsidP="00463EAC"/>
    <w:p w14:paraId="7417FBC4" w14:textId="52AD6C46" w:rsidR="00FC0C22" w:rsidRDefault="00FC0C22">
      <w:pPr>
        <w:pStyle w:val="Heading1"/>
      </w:pPr>
      <w:r>
        <w:t>Relationships between tables</w:t>
      </w:r>
    </w:p>
    <w:p w14:paraId="621F96B7" w14:textId="77777777" w:rsidR="00FC0C22" w:rsidRPr="00FC0C22" w:rsidRDefault="00FC0C22" w:rsidP="00FC0C22"/>
    <w:p w14:paraId="3E3247E7" w14:textId="7F83BEA7" w:rsidR="00FC0C22" w:rsidRDefault="00FC0C22" w:rsidP="00FC0C22">
      <w:r w:rsidRPr="00FC0C22">
        <w:t>I used phpMyAdmin designer and I created multiple relationships between tables as you can see in the next picture.</w:t>
      </w:r>
    </w:p>
    <w:p w14:paraId="3E65321B" w14:textId="74F295F9" w:rsidR="00FC0C22" w:rsidRDefault="00FC0C22" w:rsidP="00FC0C22">
      <w:r>
        <w:t>I used three types of relationships</w:t>
      </w:r>
      <w:r>
        <w:t>:</w:t>
      </w:r>
    </w:p>
    <w:p w14:paraId="19705F88" w14:textId="0ECA3A8A" w:rsidR="00FC0C22" w:rsidRDefault="00FC0C22" w:rsidP="00FC0C22">
      <w:pPr>
        <w:pStyle w:val="ListParagraph"/>
        <w:numPr>
          <w:ilvl w:val="0"/>
          <w:numId w:val="16"/>
        </w:numPr>
      </w:pPr>
      <w:r>
        <w:t>One to many</w:t>
      </w:r>
    </w:p>
    <w:p w14:paraId="7F3466DE" w14:textId="20C810FB" w:rsidR="00FC0C22" w:rsidRDefault="00FC0C22" w:rsidP="00FC0C22">
      <w:pPr>
        <w:pStyle w:val="ListParagraph"/>
        <w:numPr>
          <w:ilvl w:val="0"/>
          <w:numId w:val="16"/>
        </w:numPr>
      </w:pPr>
      <w:r>
        <w:t>Many to many</w:t>
      </w:r>
    </w:p>
    <w:p w14:paraId="36402E5F" w14:textId="67F4CA31" w:rsidR="00FC0C22" w:rsidRPr="00FC0C22" w:rsidRDefault="00FC0C22" w:rsidP="00FC0C22">
      <w:pPr>
        <w:pStyle w:val="ListParagraph"/>
        <w:numPr>
          <w:ilvl w:val="0"/>
          <w:numId w:val="16"/>
        </w:numPr>
      </w:pPr>
      <w:r>
        <w:t>Recursive</w:t>
      </w:r>
    </w:p>
    <w:p w14:paraId="7C35FE2E" w14:textId="77777777" w:rsidR="00FC0C22" w:rsidRDefault="00FC0C22" w:rsidP="00FC0C22"/>
    <w:p w14:paraId="3A7B2605" w14:textId="34FDBB47" w:rsidR="00FC0C22" w:rsidRDefault="00FC0C22" w:rsidP="00FC0C22">
      <w:r w:rsidRPr="00D9676A">
        <w:rPr>
          <w:rFonts w:ascii="Consolas" w:hAnsi="Consolas"/>
          <w:color w:val="000000"/>
          <w:sz w:val="23"/>
          <w:szCs w:val="23"/>
          <w:shd w:val="clear" w:color="auto" w:fill="FFFFFF"/>
        </w:rPr>
        <w:lastRenderedPageBreak/>
        <w:drawing>
          <wp:inline distT="0" distB="0" distL="0" distR="0" wp14:anchorId="57EB76E6" wp14:editId="3ADEC21D">
            <wp:extent cx="5486400" cy="38293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829343"/>
                    </a:xfrm>
                    <a:prstGeom prst="rect">
                      <a:avLst/>
                    </a:prstGeom>
                  </pic:spPr>
                </pic:pic>
              </a:graphicData>
            </a:graphic>
          </wp:inline>
        </w:drawing>
      </w:r>
    </w:p>
    <w:p w14:paraId="050667D7" w14:textId="291F101D" w:rsidR="00FC0C22" w:rsidRDefault="00FC0C22" w:rsidP="00186FB3"/>
    <w:p w14:paraId="7C7C7818" w14:textId="61047806" w:rsidR="00186FB3" w:rsidRDefault="00186FB3" w:rsidP="00186FB3">
      <w:pPr>
        <w:pStyle w:val="Heading2"/>
        <w:numPr>
          <w:ilvl w:val="0"/>
          <w:numId w:val="18"/>
        </w:numPr>
      </w:pPr>
      <w:r>
        <w:t>One to many relationships</w:t>
      </w:r>
    </w:p>
    <w:p w14:paraId="037D5B9F" w14:textId="05F57B39" w:rsidR="00186FB3" w:rsidRDefault="00186FB3" w:rsidP="00186FB3">
      <w:pPr>
        <w:pStyle w:val="ListParagraph"/>
        <w:numPr>
          <w:ilvl w:val="0"/>
          <w:numId w:val="19"/>
        </w:numPr>
      </w:pPr>
      <w:r>
        <w:t xml:space="preserve">From table laptop to table main with </w:t>
      </w:r>
      <w:proofErr w:type="spellStart"/>
      <w:r>
        <w:t>Id_l</w:t>
      </w:r>
      <w:proofErr w:type="spellEnd"/>
      <w:r>
        <w:t xml:space="preserve"> = </w:t>
      </w:r>
      <w:proofErr w:type="spellStart"/>
      <w:r>
        <w:t>Laptop_Id</w:t>
      </w:r>
      <w:proofErr w:type="spellEnd"/>
    </w:p>
    <w:p w14:paraId="3584F25B" w14:textId="7F21A907" w:rsidR="00186FB3" w:rsidRDefault="00186FB3" w:rsidP="00186FB3">
      <w:pPr>
        <w:pStyle w:val="ListParagraph"/>
        <w:numPr>
          <w:ilvl w:val="0"/>
          <w:numId w:val="19"/>
        </w:numPr>
      </w:pPr>
      <w:r>
        <w:t xml:space="preserve">From table </w:t>
      </w:r>
      <w:r>
        <w:t>processor</w:t>
      </w:r>
      <w:r>
        <w:t xml:space="preserve"> to table main with </w:t>
      </w:r>
      <w:proofErr w:type="spellStart"/>
      <w:r>
        <w:t>Id_</w:t>
      </w:r>
      <w:r>
        <w:t>p</w:t>
      </w:r>
      <w:proofErr w:type="spellEnd"/>
      <w:r>
        <w:t xml:space="preserve"> = </w:t>
      </w:r>
      <w:proofErr w:type="spellStart"/>
      <w:r>
        <w:t>Processor</w:t>
      </w:r>
      <w:r>
        <w:t>_Id</w:t>
      </w:r>
      <w:proofErr w:type="spellEnd"/>
    </w:p>
    <w:p w14:paraId="4DD32067" w14:textId="277109E1" w:rsidR="00186FB3" w:rsidRPr="00186FB3" w:rsidRDefault="00186FB3" w:rsidP="00186FB3">
      <w:pPr>
        <w:pStyle w:val="ListParagraph"/>
        <w:numPr>
          <w:ilvl w:val="0"/>
          <w:numId w:val="19"/>
        </w:numPr>
      </w:pPr>
      <w:r>
        <w:t xml:space="preserve">From table </w:t>
      </w:r>
      <w:r>
        <w:t>ram</w:t>
      </w:r>
      <w:r>
        <w:t xml:space="preserve"> to table main with </w:t>
      </w:r>
      <w:proofErr w:type="spellStart"/>
      <w:r>
        <w:t>Id_</w:t>
      </w:r>
      <w:r>
        <w:t>r</w:t>
      </w:r>
      <w:proofErr w:type="spellEnd"/>
      <w:r>
        <w:t xml:space="preserve"> = </w:t>
      </w:r>
      <w:proofErr w:type="spellStart"/>
      <w:r>
        <w:t>Ram</w:t>
      </w:r>
      <w:r>
        <w:t>_Id</w:t>
      </w:r>
      <w:proofErr w:type="spellEnd"/>
    </w:p>
    <w:p w14:paraId="378EDD0B" w14:textId="7BEB89C9" w:rsidR="00186FB3" w:rsidRPr="00186FB3" w:rsidRDefault="00186FB3" w:rsidP="00186FB3">
      <w:pPr>
        <w:pStyle w:val="ListParagraph"/>
        <w:numPr>
          <w:ilvl w:val="0"/>
          <w:numId w:val="19"/>
        </w:numPr>
      </w:pPr>
      <w:r>
        <w:t xml:space="preserve">From table </w:t>
      </w:r>
      <w:r>
        <w:t>storage</w:t>
      </w:r>
      <w:r>
        <w:t xml:space="preserve"> to table main with </w:t>
      </w:r>
      <w:proofErr w:type="spellStart"/>
      <w:r>
        <w:t>Id_</w:t>
      </w:r>
      <w:r>
        <w:t>s</w:t>
      </w:r>
      <w:proofErr w:type="spellEnd"/>
      <w:r>
        <w:t xml:space="preserve"> = </w:t>
      </w:r>
      <w:proofErr w:type="spellStart"/>
      <w:r>
        <w:t>Storage</w:t>
      </w:r>
      <w:r>
        <w:t>_Id</w:t>
      </w:r>
      <w:proofErr w:type="spellEnd"/>
    </w:p>
    <w:p w14:paraId="1611D264" w14:textId="1E44B6B3" w:rsidR="00186FB3" w:rsidRPr="00186FB3" w:rsidRDefault="00186FB3" w:rsidP="00186FB3">
      <w:pPr>
        <w:pStyle w:val="ListParagraph"/>
        <w:numPr>
          <w:ilvl w:val="0"/>
          <w:numId w:val="19"/>
        </w:numPr>
      </w:pPr>
      <w:r>
        <w:t xml:space="preserve">From table </w:t>
      </w:r>
      <w:r>
        <w:t>display</w:t>
      </w:r>
      <w:r>
        <w:t xml:space="preserve"> to table main with </w:t>
      </w:r>
      <w:proofErr w:type="spellStart"/>
      <w:r>
        <w:t>Id_</w:t>
      </w:r>
      <w:r>
        <w:t>d</w:t>
      </w:r>
      <w:proofErr w:type="spellEnd"/>
      <w:r>
        <w:t xml:space="preserve"> = </w:t>
      </w:r>
      <w:proofErr w:type="spellStart"/>
      <w:r>
        <w:t>Display</w:t>
      </w:r>
      <w:r>
        <w:t>_Id</w:t>
      </w:r>
      <w:proofErr w:type="spellEnd"/>
    </w:p>
    <w:p w14:paraId="44C10F3C" w14:textId="7B214A11" w:rsidR="00186FB3" w:rsidRPr="00186FB3" w:rsidRDefault="00186FB3" w:rsidP="00186FB3">
      <w:pPr>
        <w:pStyle w:val="ListParagraph"/>
        <w:numPr>
          <w:ilvl w:val="0"/>
          <w:numId w:val="19"/>
        </w:numPr>
      </w:pPr>
      <w:r>
        <w:t xml:space="preserve">From table </w:t>
      </w:r>
      <w:proofErr w:type="spellStart"/>
      <w:r>
        <w:t>graphics_card</w:t>
      </w:r>
      <w:proofErr w:type="spellEnd"/>
      <w:r>
        <w:t xml:space="preserve"> to table main with </w:t>
      </w:r>
      <w:proofErr w:type="spellStart"/>
      <w:r>
        <w:t>Id_</w:t>
      </w:r>
      <w:r>
        <w:t>g</w:t>
      </w:r>
      <w:proofErr w:type="spellEnd"/>
      <w:r>
        <w:t xml:space="preserve"> = </w:t>
      </w:r>
      <w:proofErr w:type="spellStart"/>
      <w:r>
        <w:t>Graphics_Card</w:t>
      </w:r>
      <w:r>
        <w:t>_Id</w:t>
      </w:r>
      <w:proofErr w:type="spellEnd"/>
    </w:p>
    <w:p w14:paraId="0C630568" w14:textId="77777777" w:rsidR="00186FB3" w:rsidRPr="00186FB3" w:rsidRDefault="00186FB3" w:rsidP="00186FB3">
      <w:pPr>
        <w:ind w:left="360"/>
      </w:pPr>
    </w:p>
    <w:p w14:paraId="52D3709A" w14:textId="15E67CAF" w:rsidR="00186FB3" w:rsidRDefault="00186FB3" w:rsidP="00186FB3">
      <w:pPr>
        <w:pStyle w:val="Heading2"/>
        <w:numPr>
          <w:ilvl w:val="0"/>
          <w:numId w:val="18"/>
        </w:numPr>
      </w:pPr>
      <w:r>
        <w:t>Many to many relationships</w:t>
      </w:r>
    </w:p>
    <w:p w14:paraId="0C0FA409" w14:textId="0B292876" w:rsidR="00186FB3" w:rsidRDefault="00186FB3" w:rsidP="00186FB3">
      <w:pPr>
        <w:pStyle w:val="ListParagraph"/>
        <w:numPr>
          <w:ilvl w:val="0"/>
          <w:numId w:val="19"/>
        </w:numPr>
      </w:pPr>
      <w:r>
        <w:t xml:space="preserve">From table </w:t>
      </w:r>
      <w:r>
        <w:t>laptop</w:t>
      </w:r>
      <w:r>
        <w:t xml:space="preserve"> to table availability with </w:t>
      </w:r>
      <w:proofErr w:type="spellStart"/>
      <w:r>
        <w:t>Availability_Id</w:t>
      </w:r>
      <w:proofErr w:type="spellEnd"/>
      <w:r>
        <w:t xml:space="preserve"> = Id</w:t>
      </w:r>
    </w:p>
    <w:p w14:paraId="464A12C0" w14:textId="4D27B667" w:rsidR="00186FB3" w:rsidRPr="00186FB3" w:rsidRDefault="00186FB3" w:rsidP="00186FB3">
      <w:pPr>
        <w:ind w:left="360"/>
      </w:pPr>
    </w:p>
    <w:p w14:paraId="7F828CEF" w14:textId="4A21D7F3" w:rsidR="00186FB3" w:rsidRDefault="00186FB3" w:rsidP="00186FB3">
      <w:pPr>
        <w:pStyle w:val="Heading2"/>
        <w:numPr>
          <w:ilvl w:val="0"/>
          <w:numId w:val="18"/>
        </w:numPr>
      </w:pPr>
      <w:r>
        <w:t>Recursive relationships</w:t>
      </w:r>
    </w:p>
    <w:p w14:paraId="0F6665B7" w14:textId="00AD94DD" w:rsidR="00186FB3" w:rsidRDefault="00186FB3" w:rsidP="00186FB3">
      <w:pPr>
        <w:pStyle w:val="ListParagraph"/>
        <w:numPr>
          <w:ilvl w:val="0"/>
          <w:numId w:val="19"/>
        </w:numPr>
      </w:pPr>
      <w:r>
        <w:t xml:space="preserve">Into table availability with </w:t>
      </w:r>
      <w:proofErr w:type="spellStart"/>
      <w:r>
        <w:t>Deposit_Id</w:t>
      </w:r>
      <w:proofErr w:type="spellEnd"/>
      <w:r>
        <w:t xml:space="preserve"> = Bigger_</w:t>
      </w:r>
      <w:r w:rsidRPr="00186FB3">
        <w:t xml:space="preserve"> </w:t>
      </w:r>
      <w:proofErr w:type="spellStart"/>
      <w:r>
        <w:t>Deposit_Id</w:t>
      </w:r>
      <w:proofErr w:type="spellEnd"/>
    </w:p>
    <w:p w14:paraId="1E34837B" w14:textId="2BED9FFB" w:rsidR="00186FB3" w:rsidRDefault="00186FB3" w:rsidP="00186FB3">
      <w:pPr>
        <w:ind w:left="360"/>
      </w:pPr>
    </w:p>
    <w:p w14:paraId="561F286A" w14:textId="77777777" w:rsidR="00186FB3" w:rsidRPr="00186FB3" w:rsidRDefault="00186FB3" w:rsidP="00186FB3">
      <w:pPr>
        <w:ind w:left="360"/>
      </w:pPr>
    </w:p>
    <w:p w14:paraId="23CB89E5" w14:textId="07319EA1" w:rsidR="00714B5E" w:rsidRDefault="00714B5E">
      <w:pPr>
        <w:pStyle w:val="Heading1"/>
      </w:pPr>
      <w:r>
        <w:t>Views</w:t>
      </w:r>
    </w:p>
    <w:p w14:paraId="159F3120" w14:textId="172C59AA" w:rsidR="00714B5E" w:rsidRDefault="00714B5E" w:rsidP="00714B5E"/>
    <w:p w14:paraId="1B789BB6" w14:textId="1C92EE16" w:rsidR="00714B5E" w:rsidRDefault="00714B5E" w:rsidP="00714B5E">
      <w:r>
        <w:t>I created 4 views using some JOIN statements, some aggregate functions. I also ordered and grouped my results using ORDER BY, GROUP BY and LIMIT instead of TOP.</w:t>
      </w:r>
    </w:p>
    <w:p w14:paraId="2F3A042C" w14:textId="77777777" w:rsidR="00714B5E" w:rsidRPr="00714B5E" w:rsidRDefault="00714B5E" w:rsidP="00714B5E"/>
    <w:p w14:paraId="5FBEE67F" w14:textId="5892D9A7" w:rsidR="00714B5E" w:rsidRDefault="00714B5E" w:rsidP="00714B5E">
      <w:pPr>
        <w:pStyle w:val="Heading2"/>
      </w:pPr>
      <w:r>
        <w:t>First View</w:t>
      </w:r>
    </w:p>
    <w:p w14:paraId="14B4C23F" w14:textId="4E5599AF" w:rsidR="00714B5E" w:rsidRDefault="00714B5E" w:rsidP="00714B5E"/>
    <w:p w14:paraId="44F5B06E" w14:textId="12273A69" w:rsidR="00714B5E" w:rsidRDefault="00714B5E" w:rsidP="00714B5E">
      <w:r w:rsidRPr="00714B5E">
        <w:t xml:space="preserve">”CREATE VIEW view1 AS SELECT Model_l,Width_l,Height_l,Depth_l,Weigth_l,Model_p,Core_Count_p,Nominal_Frequency_p,Turbo_Frequency_p,Cache_p,Technology_p,Capacity_r,Technology_r,Frequency_r,Type_s,Capacity_s,Interface_s,Diagonal_d,Luminosity_d,Resolution_d,Format_d,Type_g,Model_g,Capacity_g,Technology_g FROM ((((((main JOIN laptop ON </w:t>
      </w:r>
      <w:proofErr w:type="spellStart"/>
      <w:r w:rsidRPr="00714B5E">
        <w:t>Laptop_Id</w:t>
      </w:r>
      <w:proofErr w:type="spellEnd"/>
      <w:r w:rsidRPr="00714B5E">
        <w:t xml:space="preserve"> = </w:t>
      </w:r>
      <w:proofErr w:type="spellStart"/>
      <w:r w:rsidRPr="00714B5E">
        <w:t>Id_l</w:t>
      </w:r>
      <w:proofErr w:type="spellEnd"/>
      <w:r w:rsidRPr="00714B5E">
        <w:t xml:space="preserve">) JOIN display ON </w:t>
      </w:r>
      <w:proofErr w:type="spellStart"/>
      <w:r w:rsidRPr="00714B5E">
        <w:t>Display_Id</w:t>
      </w:r>
      <w:proofErr w:type="spellEnd"/>
      <w:r w:rsidRPr="00714B5E">
        <w:t>=</w:t>
      </w:r>
      <w:proofErr w:type="spellStart"/>
      <w:r w:rsidRPr="00714B5E">
        <w:t>Id_d</w:t>
      </w:r>
      <w:proofErr w:type="spellEnd"/>
      <w:r w:rsidRPr="00714B5E">
        <w:t xml:space="preserve">) JOIN processor ON </w:t>
      </w:r>
      <w:proofErr w:type="spellStart"/>
      <w:r w:rsidRPr="00714B5E">
        <w:t>Processor_Id</w:t>
      </w:r>
      <w:proofErr w:type="spellEnd"/>
      <w:r w:rsidRPr="00714B5E">
        <w:t>=</w:t>
      </w:r>
      <w:proofErr w:type="spellStart"/>
      <w:r w:rsidRPr="00714B5E">
        <w:t>Id_p</w:t>
      </w:r>
      <w:proofErr w:type="spellEnd"/>
      <w:r w:rsidRPr="00714B5E">
        <w:t xml:space="preserve">) JOIN ram ON </w:t>
      </w:r>
      <w:proofErr w:type="spellStart"/>
      <w:r w:rsidRPr="00714B5E">
        <w:t>Ram_Id</w:t>
      </w:r>
      <w:proofErr w:type="spellEnd"/>
      <w:r w:rsidRPr="00714B5E">
        <w:t>=</w:t>
      </w:r>
      <w:proofErr w:type="spellStart"/>
      <w:r w:rsidRPr="00714B5E">
        <w:t>Id_r</w:t>
      </w:r>
      <w:proofErr w:type="spellEnd"/>
      <w:r w:rsidRPr="00714B5E">
        <w:t xml:space="preserve">) JOIN storage ON </w:t>
      </w:r>
      <w:proofErr w:type="spellStart"/>
      <w:r w:rsidRPr="00714B5E">
        <w:t>Storage_Id</w:t>
      </w:r>
      <w:proofErr w:type="spellEnd"/>
      <w:r w:rsidRPr="00714B5E">
        <w:t>=</w:t>
      </w:r>
      <w:proofErr w:type="spellStart"/>
      <w:r w:rsidRPr="00714B5E">
        <w:t>Id_s</w:t>
      </w:r>
      <w:proofErr w:type="spellEnd"/>
      <w:r w:rsidRPr="00714B5E">
        <w:t xml:space="preserve">) JOIN </w:t>
      </w:r>
      <w:proofErr w:type="spellStart"/>
      <w:r w:rsidRPr="00714B5E">
        <w:t>graphics_card</w:t>
      </w:r>
      <w:proofErr w:type="spellEnd"/>
      <w:r w:rsidRPr="00714B5E">
        <w:t xml:space="preserve"> ON </w:t>
      </w:r>
      <w:proofErr w:type="spellStart"/>
      <w:r w:rsidRPr="00714B5E">
        <w:t>Graphics_Card_Id</w:t>
      </w:r>
      <w:proofErr w:type="spellEnd"/>
      <w:r w:rsidRPr="00714B5E">
        <w:t>=</w:t>
      </w:r>
      <w:proofErr w:type="spellStart"/>
      <w:r w:rsidRPr="00714B5E">
        <w:t>Id_g</w:t>
      </w:r>
      <w:proofErr w:type="spellEnd"/>
      <w:r w:rsidRPr="00714B5E">
        <w:t>)”</w:t>
      </w:r>
    </w:p>
    <w:p w14:paraId="05F888F8" w14:textId="2AAB35C3" w:rsidR="00714B5E" w:rsidRDefault="00714B5E" w:rsidP="00714B5E"/>
    <w:p w14:paraId="053A3F01" w14:textId="4F6162EE" w:rsidR="00714B5E" w:rsidRDefault="00714B5E" w:rsidP="00714B5E">
      <w:r w:rsidRPr="00714B5E">
        <w:drawing>
          <wp:inline distT="0" distB="0" distL="0" distR="0" wp14:anchorId="53AA74A7" wp14:editId="06E30C74">
            <wp:extent cx="5486400" cy="38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87350"/>
                    </a:xfrm>
                    <a:prstGeom prst="rect">
                      <a:avLst/>
                    </a:prstGeom>
                  </pic:spPr>
                </pic:pic>
              </a:graphicData>
            </a:graphic>
          </wp:inline>
        </w:drawing>
      </w:r>
    </w:p>
    <w:p w14:paraId="661D256B" w14:textId="1D22AFE6" w:rsidR="00714B5E" w:rsidRDefault="00714B5E" w:rsidP="00714B5E">
      <w:r w:rsidRPr="00714B5E">
        <w:drawing>
          <wp:inline distT="0" distB="0" distL="0" distR="0" wp14:anchorId="5B5597B0" wp14:editId="725E0CEC">
            <wp:extent cx="5486400" cy="4178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17830"/>
                    </a:xfrm>
                    <a:prstGeom prst="rect">
                      <a:avLst/>
                    </a:prstGeom>
                  </pic:spPr>
                </pic:pic>
              </a:graphicData>
            </a:graphic>
          </wp:inline>
        </w:drawing>
      </w:r>
    </w:p>
    <w:p w14:paraId="56C2CF43" w14:textId="49482A19" w:rsidR="00714B5E" w:rsidRDefault="00714B5E" w:rsidP="00714B5E"/>
    <w:p w14:paraId="7083DEE4" w14:textId="77777777" w:rsidR="00714B5E" w:rsidRPr="00714B5E" w:rsidRDefault="00714B5E" w:rsidP="00714B5E"/>
    <w:p w14:paraId="0E0ABA8E" w14:textId="6D4023D3" w:rsidR="00714B5E" w:rsidRDefault="00714B5E" w:rsidP="00714B5E">
      <w:pPr>
        <w:pStyle w:val="Heading2"/>
      </w:pPr>
      <w:r>
        <w:t>Second View</w:t>
      </w:r>
    </w:p>
    <w:p w14:paraId="50AB4D3D" w14:textId="56BEF31A" w:rsidR="00592D56" w:rsidRDefault="00592D56" w:rsidP="00592D56"/>
    <w:p w14:paraId="76811365" w14:textId="2ACC0F8B" w:rsidR="00592D56" w:rsidRDefault="00592D56" w:rsidP="00592D56">
      <w:r w:rsidRPr="00592D56">
        <w:t xml:space="preserve">“CREATE VIEW view2 AS SELECT </w:t>
      </w:r>
      <w:proofErr w:type="spellStart"/>
      <w:r w:rsidRPr="00592D56">
        <w:t>Model_l</w:t>
      </w:r>
      <w:proofErr w:type="spellEnd"/>
      <w:r w:rsidRPr="00592D56">
        <w:t xml:space="preserve">, SUM(Stock) AS </w:t>
      </w:r>
      <w:proofErr w:type="spellStart"/>
      <w:r w:rsidRPr="00592D56">
        <w:t>Total_Stock</w:t>
      </w:r>
      <w:proofErr w:type="spellEnd"/>
      <w:r w:rsidRPr="00592D56">
        <w:t xml:space="preserve"> FROM laptop JOIN availability ON </w:t>
      </w:r>
      <w:proofErr w:type="spellStart"/>
      <w:r w:rsidRPr="00592D56">
        <w:t>Availability_Id</w:t>
      </w:r>
      <w:proofErr w:type="spellEnd"/>
      <w:r w:rsidRPr="00592D56">
        <w:t xml:space="preserve">=Id GROUP BY </w:t>
      </w:r>
      <w:proofErr w:type="spellStart"/>
      <w:r w:rsidRPr="00592D56">
        <w:t>Model_l</w:t>
      </w:r>
      <w:proofErr w:type="spellEnd"/>
      <w:r w:rsidRPr="00592D56">
        <w:t>”</w:t>
      </w:r>
    </w:p>
    <w:p w14:paraId="717D1711" w14:textId="66EAE3A1" w:rsidR="00592D56" w:rsidRDefault="00592D56" w:rsidP="00592D56"/>
    <w:p w14:paraId="5C2B8C73" w14:textId="2B835E84" w:rsidR="00592D56" w:rsidRDefault="00592D56" w:rsidP="00592D56">
      <w:r w:rsidRPr="00592D56">
        <w:lastRenderedPageBreak/>
        <w:drawing>
          <wp:inline distT="0" distB="0" distL="0" distR="0" wp14:anchorId="128CDD12" wp14:editId="4109AECA">
            <wp:extent cx="1895740" cy="73352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5740" cy="733527"/>
                    </a:xfrm>
                    <a:prstGeom prst="rect">
                      <a:avLst/>
                    </a:prstGeom>
                  </pic:spPr>
                </pic:pic>
              </a:graphicData>
            </a:graphic>
          </wp:inline>
        </w:drawing>
      </w:r>
    </w:p>
    <w:p w14:paraId="69CDAD57" w14:textId="0FCE1F2D" w:rsidR="00592D56" w:rsidRDefault="00592D56" w:rsidP="00592D56"/>
    <w:p w14:paraId="718EBDF6" w14:textId="77777777" w:rsidR="00592D56" w:rsidRPr="00592D56" w:rsidRDefault="00592D56" w:rsidP="00592D56"/>
    <w:p w14:paraId="0C1A848D" w14:textId="2677F2C7" w:rsidR="00592D56" w:rsidRDefault="00592D56" w:rsidP="00592D56">
      <w:pPr>
        <w:pStyle w:val="Heading2"/>
      </w:pPr>
      <w:r>
        <w:t>Third View</w:t>
      </w:r>
    </w:p>
    <w:p w14:paraId="62A983D9" w14:textId="1C340795" w:rsidR="00592D56" w:rsidRDefault="00592D56" w:rsidP="00592D56"/>
    <w:p w14:paraId="13139A40" w14:textId="0F657D9A" w:rsidR="00592D56" w:rsidRDefault="00592D56" w:rsidP="00592D56">
      <w:r w:rsidRPr="00592D56">
        <w:t xml:space="preserve">“CREATE VIEW view3 AS SELECT </w:t>
      </w:r>
      <w:proofErr w:type="spellStart"/>
      <w:r w:rsidRPr="00592D56">
        <w:t>Model_l</w:t>
      </w:r>
      <w:proofErr w:type="spellEnd"/>
      <w:r w:rsidRPr="00592D56">
        <w:t xml:space="preserve">, COUNT(*) AS </w:t>
      </w:r>
      <w:proofErr w:type="spellStart"/>
      <w:r w:rsidRPr="00592D56">
        <w:t>Store_that_has</w:t>
      </w:r>
      <w:proofErr w:type="spellEnd"/>
      <w:r w:rsidRPr="00592D56">
        <w:t xml:space="preserve"> FROM laptop JOIN availability ON </w:t>
      </w:r>
      <w:proofErr w:type="spellStart"/>
      <w:r w:rsidRPr="00592D56">
        <w:t>Availability_Id</w:t>
      </w:r>
      <w:proofErr w:type="spellEnd"/>
      <w:r w:rsidRPr="00592D56">
        <w:t xml:space="preserve">=Id GROUP BY </w:t>
      </w:r>
      <w:proofErr w:type="spellStart"/>
      <w:r w:rsidRPr="00592D56">
        <w:t>Model_l</w:t>
      </w:r>
      <w:proofErr w:type="spellEnd"/>
      <w:r w:rsidRPr="00592D56">
        <w:t xml:space="preserve"> ORDER BY </w:t>
      </w:r>
      <w:proofErr w:type="spellStart"/>
      <w:r w:rsidRPr="00592D56">
        <w:t>Store_that_has</w:t>
      </w:r>
      <w:proofErr w:type="spellEnd"/>
      <w:r w:rsidRPr="00592D56">
        <w:t xml:space="preserve"> DESC LIMIT 5”</w:t>
      </w:r>
    </w:p>
    <w:p w14:paraId="439027BB" w14:textId="0C50FFE9" w:rsidR="00592D56" w:rsidRDefault="00592D56" w:rsidP="00592D56"/>
    <w:p w14:paraId="1A76525B" w14:textId="535C2DC8" w:rsidR="00592D56" w:rsidRDefault="00592D56" w:rsidP="00592D56">
      <w:r w:rsidRPr="00592D56">
        <w:drawing>
          <wp:inline distT="0" distB="0" distL="0" distR="0" wp14:anchorId="5F0E189D" wp14:editId="3AD3331A">
            <wp:extent cx="2162477" cy="75258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2477" cy="752580"/>
                    </a:xfrm>
                    <a:prstGeom prst="rect">
                      <a:avLst/>
                    </a:prstGeom>
                  </pic:spPr>
                </pic:pic>
              </a:graphicData>
            </a:graphic>
          </wp:inline>
        </w:drawing>
      </w:r>
    </w:p>
    <w:p w14:paraId="12553A7C" w14:textId="21652C2F" w:rsidR="00592D56" w:rsidRDefault="00592D56" w:rsidP="00592D56"/>
    <w:p w14:paraId="415CC2DE" w14:textId="77777777" w:rsidR="00592D56" w:rsidRPr="00592D56" w:rsidRDefault="00592D56" w:rsidP="00592D56"/>
    <w:p w14:paraId="1EAC968B" w14:textId="3B8216BE" w:rsidR="00592D56" w:rsidRDefault="00592D56" w:rsidP="00592D56">
      <w:pPr>
        <w:pStyle w:val="Heading2"/>
      </w:pPr>
      <w:r>
        <w:t>Fourth View</w:t>
      </w:r>
    </w:p>
    <w:p w14:paraId="08AF5B0E" w14:textId="4A44EE5E" w:rsidR="00592D56" w:rsidRDefault="00592D56" w:rsidP="00592D56"/>
    <w:p w14:paraId="51797486" w14:textId="0FBC7284" w:rsidR="00592D56" w:rsidRDefault="00592D56" w:rsidP="00592D56">
      <w:r w:rsidRPr="00592D56">
        <w:t xml:space="preserve">“CREATE VIEW view4 AS SELECT </w:t>
      </w:r>
      <w:proofErr w:type="spellStart"/>
      <w:r w:rsidRPr="00592D56">
        <w:t>X.Store_Name</w:t>
      </w:r>
      <w:proofErr w:type="spellEnd"/>
      <w:r w:rsidRPr="00592D56">
        <w:t xml:space="preserve"> AS </w:t>
      </w:r>
      <w:proofErr w:type="spellStart"/>
      <w:r w:rsidRPr="00592D56">
        <w:t>small_store</w:t>
      </w:r>
      <w:proofErr w:type="spellEnd"/>
      <w:r w:rsidRPr="00592D56">
        <w:t xml:space="preserve">, </w:t>
      </w:r>
      <w:proofErr w:type="spellStart"/>
      <w:r w:rsidRPr="00592D56">
        <w:t>Y.Store_Name</w:t>
      </w:r>
      <w:proofErr w:type="spellEnd"/>
      <w:r w:rsidRPr="00592D56">
        <w:t xml:space="preserve"> AS </w:t>
      </w:r>
      <w:proofErr w:type="spellStart"/>
      <w:r w:rsidRPr="00592D56">
        <w:t>big_store</w:t>
      </w:r>
      <w:proofErr w:type="spellEnd"/>
      <w:r w:rsidRPr="00592D56">
        <w:t xml:space="preserve"> FROM availability X JOIN availability Y on </w:t>
      </w:r>
      <w:proofErr w:type="spellStart"/>
      <w:r w:rsidRPr="00592D56">
        <w:t>X.Bigger_Deposit_Id</w:t>
      </w:r>
      <w:proofErr w:type="spellEnd"/>
      <w:r w:rsidRPr="00592D56">
        <w:t>=</w:t>
      </w:r>
      <w:proofErr w:type="spellStart"/>
      <w:r w:rsidRPr="00592D56">
        <w:t>Y.Deposit_Id</w:t>
      </w:r>
      <w:proofErr w:type="spellEnd"/>
      <w:r w:rsidRPr="00592D56">
        <w:t xml:space="preserve"> WHERE </w:t>
      </w:r>
      <w:proofErr w:type="spellStart"/>
      <w:r w:rsidRPr="00592D56">
        <w:t>X.Deposit_Id</w:t>
      </w:r>
      <w:proofErr w:type="spellEnd"/>
      <w:r w:rsidRPr="00592D56">
        <w:t>!=</w:t>
      </w:r>
      <w:proofErr w:type="spellStart"/>
      <w:r w:rsidRPr="00592D56">
        <w:t>Y.Deposit_Id</w:t>
      </w:r>
      <w:proofErr w:type="spellEnd"/>
      <w:r w:rsidRPr="00592D56">
        <w:t xml:space="preserve"> GROUP BY </w:t>
      </w:r>
      <w:proofErr w:type="spellStart"/>
      <w:r w:rsidRPr="00592D56">
        <w:t>small_store</w:t>
      </w:r>
      <w:proofErr w:type="spellEnd"/>
      <w:r w:rsidRPr="00592D56">
        <w:t xml:space="preserve">, </w:t>
      </w:r>
      <w:proofErr w:type="spellStart"/>
      <w:r w:rsidRPr="00592D56">
        <w:t>big_store</w:t>
      </w:r>
      <w:proofErr w:type="spellEnd"/>
      <w:r w:rsidRPr="00592D56">
        <w:t>”</w:t>
      </w:r>
    </w:p>
    <w:p w14:paraId="4B81EC3F" w14:textId="525112DD" w:rsidR="00592D56" w:rsidRDefault="00592D56" w:rsidP="00592D56"/>
    <w:p w14:paraId="0B4D8A4B" w14:textId="6EDD24CF" w:rsidR="00592D56" w:rsidRDefault="00592D56" w:rsidP="00592D56">
      <w:r w:rsidRPr="00592D56">
        <w:drawing>
          <wp:inline distT="0" distB="0" distL="0" distR="0" wp14:anchorId="51ABC682" wp14:editId="45EB4C5B">
            <wp:extent cx="2010056" cy="122889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0056" cy="1228896"/>
                    </a:xfrm>
                    <a:prstGeom prst="rect">
                      <a:avLst/>
                    </a:prstGeom>
                  </pic:spPr>
                </pic:pic>
              </a:graphicData>
            </a:graphic>
          </wp:inline>
        </w:drawing>
      </w:r>
    </w:p>
    <w:p w14:paraId="53A786A2" w14:textId="77777777" w:rsidR="00592D56" w:rsidRPr="00592D56" w:rsidRDefault="00592D56" w:rsidP="00592D56"/>
    <w:p w14:paraId="5CE4DBF4" w14:textId="5B52E8B7" w:rsidR="00592D56" w:rsidRDefault="00592D56">
      <w:pPr>
        <w:pStyle w:val="Heading1"/>
      </w:pPr>
      <w:r>
        <w:lastRenderedPageBreak/>
        <w:t>How to use?</w:t>
      </w:r>
    </w:p>
    <w:p w14:paraId="16B6ACDB" w14:textId="79120CCB" w:rsidR="00592D56" w:rsidRDefault="00592D56" w:rsidP="00592D56"/>
    <w:p w14:paraId="4481D3A3" w14:textId="2762BD78" w:rsidR="00592D56" w:rsidRDefault="00592D56" w:rsidP="00592D56">
      <w:r>
        <w:t>It is true that this website is not too pleasant to the eye, but it is quite simple to use in my opinion. All the actions that can be done into the main webpage</w:t>
      </w:r>
      <w:r w:rsidR="003962E7">
        <w:t>, that was split between two sections, can be selected from the left section of the webpage. This is true for both admins and regular users, even though the admins will have much more options.</w:t>
      </w:r>
    </w:p>
    <w:p w14:paraId="120B5A2C" w14:textId="16360497" w:rsidR="003962E7" w:rsidRDefault="003962E7" w:rsidP="00592D56">
      <w:r>
        <w:t>The users can see the first three views and the select option that will show them exactly what they want from the database, while the admins can see all four views, can select from, insert into, update and delete from the database, regarding first 7 tables. The admins can also add, modify or delete the login table that stores the credentials and whether or not that is a user or an admin and they can also modify the price and stock of products in different stores that are already in the database.</w:t>
      </w:r>
    </w:p>
    <w:p w14:paraId="315AC52F" w14:textId="5E4E2046" w:rsidR="003962E7" w:rsidRDefault="003962E7" w:rsidP="00592D56">
      <w:r>
        <w:t>This is how the menu looks like for admins vs users:</w:t>
      </w:r>
    </w:p>
    <w:p w14:paraId="3EDB2E93" w14:textId="194BDE3D" w:rsidR="003962E7" w:rsidRPr="00592D56" w:rsidRDefault="000A53F0" w:rsidP="00592D56">
      <w:r w:rsidRPr="000A53F0">
        <w:drawing>
          <wp:anchor distT="0" distB="0" distL="114300" distR="114300" simplePos="0" relativeHeight="251659264" behindDoc="1" locked="0" layoutInCell="1" allowOverlap="1" wp14:anchorId="2FF61E3A" wp14:editId="58365F36">
            <wp:simplePos x="0" y="0"/>
            <wp:positionH relativeFrom="column">
              <wp:posOffset>3333750</wp:posOffset>
            </wp:positionH>
            <wp:positionV relativeFrom="paragraph">
              <wp:posOffset>471170</wp:posOffset>
            </wp:positionV>
            <wp:extent cx="1285875" cy="4173220"/>
            <wp:effectExtent l="0" t="0" r="9525" b="0"/>
            <wp:wrapTight wrapText="bothSides">
              <wp:wrapPolygon edited="0">
                <wp:start x="0" y="0"/>
                <wp:lineTo x="0" y="21495"/>
                <wp:lineTo x="21440" y="21495"/>
                <wp:lineTo x="214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85875" cy="4173220"/>
                    </a:xfrm>
                    <a:prstGeom prst="rect">
                      <a:avLst/>
                    </a:prstGeom>
                  </pic:spPr>
                </pic:pic>
              </a:graphicData>
            </a:graphic>
            <wp14:sizeRelH relativeFrom="margin">
              <wp14:pctWidth>0</wp14:pctWidth>
            </wp14:sizeRelH>
            <wp14:sizeRelV relativeFrom="margin">
              <wp14:pctHeight>0</wp14:pctHeight>
            </wp14:sizeRelV>
          </wp:anchor>
        </w:drawing>
      </w:r>
      <w:r w:rsidR="003962E7" w:rsidRPr="003962E7">
        <w:drawing>
          <wp:anchor distT="0" distB="0" distL="114300" distR="114300" simplePos="0" relativeHeight="251658240" behindDoc="1" locked="0" layoutInCell="1" allowOverlap="1" wp14:anchorId="0D2E7596" wp14:editId="5E8DA36A">
            <wp:simplePos x="0" y="0"/>
            <wp:positionH relativeFrom="margin">
              <wp:posOffset>28575</wp:posOffset>
            </wp:positionH>
            <wp:positionV relativeFrom="paragraph">
              <wp:posOffset>415290</wp:posOffset>
            </wp:positionV>
            <wp:extent cx="1564005" cy="4286250"/>
            <wp:effectExtent l="0" t="0" r="0" b="0"/>
            <wp:wrapTight wrapText="bothSides">
              <wp:wrapPolygon edited="0">
                <wp:start x="0" y="0"/>
                <wp:lineTo x="0" y="21504"/>
                <wp:lineTo x="21311" y="21504"/>
                <wp:lineTo x="2131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64005" cy="4286250"/>
                    </a:xfrm>
                    <a:prstGeom prst="rect">
                      <a:avLst/>
                    </a:prstGeom>
                  </pic:spPr>
                </pic:pic>
              </a:graphicData>
            </a:graphic>
          </wp:anchor>
        </w:drawing>
      </w:r>
      <w:r>
        <w:t xml:space="preserve">               admin:                                                                           regular user:</w:t>
      </w:r>
      <w:r w:rsidRPr="000A53F0">
        <w:rPr>
          <w:noProof/>
        </w:rPr>
        <w:t xml:space="preserve"> </w:t>
      </w:r>
    </w:p>
    <w:sectPr w:rsidR="003962E7" w:rsidRPr="00592D56">
      <w:footerReference w:type="default" r:id="rId2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371A6" w14:textId="77777777" w:rsidR="008D4BBD" w:rsidRDefault="008D4BBD" w:rsidP="00C6554A">
      <w:pPr>
        <w:spacing w:before="0" w:after="0" w:line="240" w:lineRule="auto"/>
      </w:pPr>
      <w:r>
        <w:separator/>
      </w:r>
    </w:p>
  </w:endnote>
  <w:endnote w:type="continuationSeparator" w:id="0">
    <w:p w14:paraId="7D5CA925" w14:textId="77777777" w:rsidR="008D4BBD" w:rsidRDefault="008D4BB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72A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73914" w14:textId="77777777" w:rsidR="008D4BBD" w:rsidRDefault="008D4BBD" w:rsidP="00C6554A">
      <w:pPr>
        <w:spacing w:before="0" w:after="0" w:line="240" w:lineRule="auto"/>
      </w:pPr>
      <w:r>
        <w:separator/>
      </w:r>
    </w:p>
  </w:footnote>
  <w:footnote w:type="continuationSeparator" w:id="0">
    <w:p w14:paraId="4F46E47A" w14:textId="77777777" w:rsidR="008D4BBD" w:rsidRDefault="008D4BB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247936"/>
    <w:multiLevelType w:val="hybridMultilevel"/>
    <w:tmpl w:val="612C5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5E3EE2"/>
    <w:multiLevelType w:val="hybridMultilevel"/>
    <w:tmpl w:val="8082580A"/>
    <w:lvl w:ilvl="0" w:tplc="E160D7AC">
      <w:start w:val="1"/>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02BBC"/>
    <w:multiLevelType w:val="hybridMultilevel"/>
    <w:tmpl w:val="A434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444D63"/>
    <w:multiLevelType w:val="hybridMultilevel"/>
    <w:tmpl w:val="BC12A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20"/>
    <w:rsid w:val="000366DC"/>
    <w:rsid w:val="000A53F0"/>
    <w:rsid w:val="00186FB3"/>
    <w:rsid w:val="002554CD"/>
    <w:rsid w:val="00293B83"/>
    <w:rsid w:val="002B4294"/>
    <w:rsid w:val="00333D0D"/>
    <w:rsid w:val="003962E7"/>
    <w:rsid w:val="00463EAC"/>
    <w:rsid w:val="004C049F"/>
    <w:rsid w:val="005000E2"/>
    <w:rsid w:val="00592D56"/>
    <w:rsid w:val="006A3CE7"/>
    <w:rsid w:val="00714B5E"/>
    <w:rsid w:val="008242B3"/>
    <w:rsid w:val="00890803"/>
    <w:rsid w:val="008D4BBD"/>
    <w:rsid w:val="00AE5720"/>
    <w:rsid w:val="00C6554A"/>
    <w:rsid w:val="00E2329A"/>
    <w:rsid w:val="00ED7C44"/>
    <w:rsid w:val="00FC0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F728D"/>
  <w15:chartTrackingRefBased/>
  <w15:docId w15:val="{A64F9455-90BA-40C1-A5A0-F02E6F11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sqlkeywordcolor">
    <w:name w:val="sqlkeywordcolor"/>
    <w:basedOn w:val="DefaultParagraphFont"/>
    <w:rsid w:val="000366DC"/>
  </w:style>
  <w:style w:type="character" w:customStyle="1" w:styleId="sqlnumbercolor">
    <w:name w:val="sqlnumbercolor"/>
    <w:basedOn w:val="DefaultParagraphFont"/>
    <w:rsid w:val="000366DC"/>
  </w:style>
  <w:style w:type="paragraph" w:styleId="ListParagraph">
    <w:name w:val="List Paragraph"/>
    <w:basedOn w:val="Normal"/>
    <w:uiPriority w:val="34"/>
    <w:unhideWhenUsed/>
    <w:qFormat/>
    <w:rsid w:val="00FC0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cur\AppData\Local\Microsoft\Office\16.0\DTS\en-US%7b813B3BD5-E22D-4E98-84C2-B9815B31B780%7d\%7bACCCE582-8ED1-4A71-90E5-9C4AFFA84792%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{ACCCE582-8ED1-4A71-90E5-9C4AFFA84792}tf02835058_win32</Template>
  <TotalTime>98</TotalTime>
  <Pages>13</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Pacuraru Fabian</dc:creator>
  <cp:keywords/>
  <dc:description/>
  <cp:lastModifiedBy>Pacuraru Fabian</cp:lastModifiedBy>
  <cp:revision>2</cp:revision>
  <dcterms:created xsi:type="dcterms:W3CDTF">2021-05-28T18:26:00Z</dcterms:created>
  <dcterms:modified xsi:type="dcterms:W3CDTF">2021-05-28T20:10:00Z</dcterms:modified>
</cp:coreProperties>
</file>